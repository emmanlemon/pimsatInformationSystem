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2034" w:tblpY="8391"/>
        <w:tblW w:w="5000" w:type="pct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834"/>
        <w:gridCol w:w="68"/>
        <w:gridCol w:w="1651"/>
        <w:gridCol w:w="1567"/>
        <w:gridCol w:w="410"/>
        <w:gridCol w:w="3708"/>
      </w:tblGrid>
      <w:tr w:rsidR="00FC239A" w:rsidRPr="00FC239A" w14:paraId="37BCC9E7" w14:textId="77777777" w:rsidTr="006F23F0">
        <w:tc>
          <w:tcPr>
            <w:tcW w:w="2834" w:type="dxa"/>
          </w:tcPr>
          <w:p w14:paraId="6E1E1547" w14:textId="2EFB193F" w:rsidR="00BF15F2" w:rsidRPr="00FC239A" w:rsidRDefault="00BF15F2" w:rsidP="006F23F0">
            <w:pPr>
              <w:pStyle w:val="Heading1"/>
              <w:jc w:val="left"/>
            </w:pPr>
          </w:p>
        </w:tc>
        <w:tc>
          <w:tcPr>
            <w:tcW w:w="1719" w:type="dxa"/>
            <w:gridSpan w:val="2"/>
          </w:tcPr>
          <w:p w14:paraId="1323405A" w14:textId="2A956241" w:rsidR="00BF15F2" w:rsidRPr="00FC239A" w:rsidRDefault="00BF15F2" w:rsidP="006F23F0">
            <w:pPr>
              <w:pStyle w:val="Heading1"/>
            </w:pPr>
          </w:p>
        </w:tc>
        <w:tc>
          <w:tcPr>
            <w:tcW w:w="1977" w:type="dxa"/>
            <w:gridSpan w:val="2"/>
          </w:tcPr>
          <w:p w14:paraId="4A688467" w14:textId="4C5B1CC0" w:rsidR="00BF15F2" w:rsidRPr="00FC239A" w:rsidRDefault="00BF15F2" w:rsidP="006F23F0">
            <w:pPr>
              <w:pStyle w:val="Heading1"/>
            </w:pPr>
          </w:p>
        </w:tc>
        <w:tc>
          <w:tcPr>
            <w:tcW w:w="3708" w:type="dxa"/>
          </w:tcPr>
          <w:p w14:paraId="26AC36BD" w14:textId="0AF98673" w:rsidR="00BF15F2" w:rsidRPr="00FC239A" w:rsidRDefault="00BF15F2" w:rsidP="006F23F0">
            <w:pPr>
              <w:pStyle w:val="Heading1"/>
              <w:jc w:val="left"/>
            </w:pPr>
          </w:p>
        </w:tc>
      </w:tr>
      <w:tr w:rsidR="002C4C7C" w:rsidRPr="00FC239A" w14:paraId="382EAE7B" w14:textId="77777777" w:rsidTr="006F23F0">
        <w:trPr>
          <w:trHeight w:val="3736"/>
        </w:trPr>
        <w:tc>
          <w:tcPr>
            <w:tcW w:w="10238" w:type="dxa"/>
            <w:gridSpan w:val="6"/>
          </w:tcPr>
          <w:p w14:paraId="1DDCBC40" w14:textId="69E26B77" w:rsidR="002C4C7C" w:rsidRPr="00FC239A" w:rsidRDefault="006F23F0" w:rsidP="006F23F0">
            <w:pPr>
              <w:pStyle w:val="Subtitle"/>
              <w:spacing w:line="204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E5281FD" wp14:editId="76F52FEE">
                      <wp:simplePos x="0" y="0"/>
                      <wp:positionH relativeFrom="column">
                        <wp:posOffset>497205</wp:posOffset>
                      </wp:positionH>
                      <wp:positionV relativeFrom="paragraph">
                        <wp:posOffset>108502</wp:posOffset>
                      </wp:positionV>
                      <wp:extent cx="4134679" cy="1133061"/>
                      <wp:effectExtent l="0" t="0" r="18415" b="1016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34679" cy="11330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544833" w14:textId="77777777" w:rsidR="006F23F0" w:rsidRPr="006F23F0" w:rsidRDefault="006F23F0" w:rsidP="006F23F0">
                                  <w:pPr>
                                    <w:pStyle w:val="Heading4"/>
                                    <w:rPr>
                                      <w:rFonts w:ascii="Rockwell" w:hAnsi="Rockwell"/>
                                      <w:sz w:val="52"/>
                                      <w:szCs w:val="20"/>
                                      <w:lang w:val="en-PH"/>
                                    </w:rPr>
                                  </w:pPr>
                                  <w:r w:rsidRPr="006F23F0">
                                    <w:rPr>
                                      <w:rFonts w:ascii="Rockwell" w:hAnsi="Rockwell"/>
                                      <w:sz w:val="52"/>
                                      <w:szCs w:val="20"/>
                                      <w:lang w:val="en-PH"/>
                                    </w:rPr>
                                    <w:t>Submitted by: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5281F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9.15pt;margin-top:8.55pt;width:325.55pt;height:8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" fillcolor="#a3ff7b [1300]" strokeweight=".5pt">
                      <v:textbox>
                        <w:txbxContent>
                          <w:p w14:paraId="79544833" w14:textId="77777777" w:rsidR="006F23F0" w:rsidRPr="006F23F0" w:rsidRDefault="006F23F0" w:rsidP="006F23F0">
                            <w:pPr>
                              <w:pStyle w:val="Heading4"/>
                              <w:rPr>
                                <w:rFonts w:ascii="Rockwell" w:hAnsi="Rockwell"/>
                                <w:sz w:val="52"/>
                                <w:szCs w:val="20"/>
                                <w:lang w:val="en-PH"/>
                              </w:rPr>
                            </w:pPr>
                            <w:r w:rsidRPr="006F23F0">
                              <w:rPr>
                                <w:rFonts w:ascii="Rockwell" w:hAnsi="Rockwell"/>
                                <w:sz w:val="52"/>
                                <w:szCs w:val="20"/>
                                <w:lang w:val="en-PH"/>
                              </w:rPr>
                              <w:t>Submitted by: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B463F" w:rsidRPr="00FC239A" w14:paraId="1672A257" w14:textId="77777777" w:rsidTr="006F23F0">
        <w:tc>
          <w:tcPr>
            <w:tcW w:w="2902" w:type="dxa"/>
            <w:gridSpan w:val="2"/>
          </w:tcPr>
          <w:p w14:paraId="71E8663E" w14:textId="61FE13F4" w:rsidR="000466EC" w:rsidRPr="00FC239A" w:rsidRDefault="000466EC" w:rsidP="006F23F0">
            <w:pPr>
              <w:pStyle w:val="Heading2"/>
            </w:pPr>
          </w:p>
        </w:tc>
        <w:tc>
          <w:tcPr>
            <w:tcW w:w="3218" w:type="dxa"/>
            <w:gridSpan w:val="2"/>
            <w:vAlign w:val="center"/>
          </w:tcPr>
          <w:p w14:paraId="7BA75640" w14:textId="600CB163" w:rsidR="000466EC" w:rsidRPr="00FC239A" w:rsidRDefault="000466EC" w:rsidP="006F23F0">
            <w:pPr>
              <w:pStyle w:val="Heading3"/>
            </w:pPr>
          </w:p>
        </w:tc>
        <w:tc>
          <w:tcPr>
            <w:tcW w:w="4118" w:type="dxa"/>
            <w:gridSpan w:val="2"/>
            <w:vAlign w:val="center"/>
          </w:tcPr>
          <w:p w14:paraId="5DA4CDA9" w14:textId="26748B32" w:rsidR="000466EC" w:rsidRPr="00FC239A" w:rsidRDefault="000466EC" w:rsidP="006F23F0">
            <w:pPr>
              <w:pStyle w:val="Heading4"/>
              <w:jc w:val="left"/>
            </w:pPr>
          </w:p>
        </w:tc>
      </w:tr>
    </w:tbl>
    <w:p w14:paraId="2E8AEA6E" w14:textId="2BA14C3D" w:rsidR="006F23F0" w:rsidRDefault="00F439C2">
      <w:r>
        <w:rPr>
          <w:noProof/>
        </w:rPr>
        <w:drawing>
          <wp:anchor distT="0" distB="0" distL="114300" distR="114300" simplePos="0" relativeHeight="251661312" behindDoc="0" locked="0" layoutInCell="1" allowOverlap="1" wp14:anchorId="228A6AE6" wp14:editId="2F7411B9">
            <wp:simplePos x="0" y="0"/>
            <wp:positionH relativeFrom="column">
              <wp:posOffset>-454660</wp:posOffset>
            </wp:positionH>
            <wp:positionV relativeFrom="paragraph">
              <wp:posOffset>-2845435</wp:posOffset>
            </wp:positionV>
            <wp:extent cx="7772400" cy="10058400"/>
            <wp:effectExtent l="0" t="0" r="0" b="0"/>
            <wp:wrapNone/>
            <wp:docPr id="1" name="Picture 1" descr="Photo of art supplies, pens, pencils, and other drawing 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hoto of art supplies, pens, pencils, and other drawing tools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23F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81D1CF" wp14:editId="36BEFE28">
                <wp:simplePos x="0" y="0"/>
                <wp:positionH relativeFrom="column">
                  <wp:posOffset>1328475</wp:posOffset>
                </wp:positionH>
                <wp:positionV relativeFrom="paragraph">
                  <wp:posOffset>1637665</wp:posOffset>
                </wp:positionV>
                <wp:extent cx="4134679" cy="1133061"/>
                <wp:effectExtent l="0" t="0" r="18415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679" cy="113306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A0FBA2" w14:textId="588CD062" w:rsidR="006F23F0" w:rsidRPr="006F23F0" w:rsidRDefault="006F23F0" w:rsidP="006F23F0">
                            <w:pPr>
                              <w:pStyle w:val="Heading4"/>
                              <w:rPr>
                                <w:rFonts w:ascii="Rockwell" w:hAnsi="Rockwell"/>
                                <w:sz w:val="52"/>
                                <w:szCs w:val="20"/>
                                <w:lang w:val="en-PH"/>
                              </w:rPr>
                            </w:pPr>
                            <w:r w:rsidRPr="006F23F0">
                              <w:rPr>
                                <w:rFonts w:ascii="Rockwell" w:hAnsi="Rockwell"/>
                                <w:sz w:val="52"/>
                                <w:szCs w:val="20"/>
                                <w:lang w:val="en-PH"/>
                              </w:rPr>
                              <w:t xml:space="preserve">Submitted </w:t>
                            </w:r>
                            <w:r>
                              <w:rPr>
                                <w:rFonts w:ascii="Rockwell" w:hAnsi="Rockwell"/>
                                <w:sz w:val="52"/>
                                <w:szCs w:val="20"/>
                                <w:lang w:val="en-PH"/>
                              </w:rPr>
                              <w:t>to</w:t>
                            </w:r>
                            <w:r w:rsidRPr="006F23F0">
                              <w:rPr>
                                <w:rFonts w:ascii="Rockwell" w:hAnsi="Rockwell"/>
                                <w:sz w:val="52"/>
                                <w:szCs w:val="20"/>
                                <w:lang w:val="en-PH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1D1CF" id="Text Box 6" o:spid="_x0000_s1027" type="#_x0000_t202" style="position:absolute;margin-left:104.6pt;margin-top:128.95pt;width:325.55pt;height:8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" fillcolor="#dbb694 [1302]" strokeweight=".5pt">
                <v:textbox>
                  <w:txbxContent>
                    <w:p w14:paraId="0BA0FBA2" w14:textId="588CD062" w:rsidR="006F23F0" w:rsidRPr="006F23F0" w:rsidRDefault="006F23F0" w:rsidP="006F23F0">
                      <w:pPr>
                        <w:pStyle w:val="Heading4"/>
                        <w:rPr>
                          <w:rFonts w:ascii="Rockwell" w:hAnsi="Rockwell"/>
                          <w:sz w:val="52"/>
                          <w:szCs w:val="20"/>
                          <w:lang w:val="en-PH"/>
                        </w:rPr>
                      </w:pPr>
                      <w:r w:rsidRPr="006F23F0">
                        <w:rPr>
                          <w:rFonts w:ascii="Rockwell" w:hAnsi="Rockwell"/>
                          <w:sz w:val="52"/>
                          <w:szCs w:val="20"/>
                          <w:lang w:val="en-PH"/>
                        </w:rPr>
                        <w:t xml:space="preserve">Submitted </w:t>
                      </w:r>
                      <w:r>
                        <w:rPr>
                          <w:rFonts w:ascii="Rockwell" w:hAnsi="Rockwell"/>
                          <w:sz w:val="52"/>
                          <w:szCs w:val="20"/>
                          <w:lang w:val="en-PH"/>
                        </w:rPr>
                        <w:t>to</w:t>
                      </w:r>
                      <w:r w:rsidRPr="006F23F0">
                        <w:rPr>
                          <w:rFonts w:ascii="Rockwell" w:hAnsi="Rockwell"/>
                          <w:sz w:val="52"/>
                          <w:szCs w:val="20"/>
                          <w:lang w:val="en-PH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6F23F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9B99BE" wp14:editId="65F680BF">
                <wp:simplePos x="0" y="0"/>
                <wp:positionH relativeFrom="column">
                  <wp:posOffset>116205</wp:posOffset>
                </wp:positionH>
                <wp:positionV relativeFrom="paragraph">
                  <wp:posOffset>-807609</wp:posOffset>
                </wp:positionV>
                <wp:extent cx="6480313" cy="2286000"/>
                <wp:effectExtent l="0" t="0" r="158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313" cy="2286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4DF759" w14:textId="77777777" w:rsidR="006F23F0" w:rsidRDefault="006F23F0" w:rsidP="006F23F0">
                            <w:pPr>
                              <w:pStyle w:val="Heading4"/>
                              <w:rPr>
                                <w:rFonts w:ascii="Clarendon Blk BT" w:hAnsi="Clarendon Blk BT"/>
                                <w:lang w:val="en-PH"/>
                              </w:rPr>
                            </w:pPr>
                            <w:r w:rsidRPr="006F23F0">
                              <w:rPr>
                                <w:rFonts w:ascii="Clarendon Blk BT" w:hAnsi="Clarendon Blk BT"/>
                                <w:lang w:val="en-PH"/>
                              </w:rPr>
                              <w:t xml:space="preserve">ONLINE PORTFOLIO IN </w:t>
                            </w:r>
                          </w:p>
                          <w:p w14:paraId="1B600997" w14:textId="516CFDB5" w:rsidR="006F23F0" w:rsidRPr="006F23F0" w:rsidRDefault="006F23F0" w:rsidP="006F23F0">
                            <w:pPr>
                              <w:pStyle w:val="Heading4"/>
                              <w:rPr>
                                <w:rFonts w:ascii="Clarendon Blk BT" w:hAnsi="Clarendon Blk BT"/>
                                <w:lang w:val="en-PH"/>
                              </w:rPr>
                            </w:pPr>
                            <w:r w:rsidRPr="006F23F0">
                              <w:rPr>
                                <w:rFonts w:ascii="Clarendon Blk BT" w:hAnsi="Clarendon Blk BT"/>
                                <w:lang w:val="en-PH"/>
                              </w:rPr>
                              <w:t>CREATIVE WRITING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B99BE" id="Text Box 3" o:spid="_x0000_s1028" type="#_x0000_t202" style="position:absolute;margin-left:9.15pt;margin-top:-63.6pt;width:510.25pt;height:18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" fillcolor="#fff696 [1310]" strokeweight=".5pt">
                <v:textbox>
                  <w:txbxContent>
                    <w:p w14:paraId="5D4DF759" w14:textId="77777777" w:rsidR="006F23F0" w:rsidRDefault="006F23F0" w:rsidP="006F23F0">
                      <w:pPr>
                        <w:pStyle w:val="Heading4"/>
                        <w:rPr>
                          <w:rFonts w:ascii="Clarendon Blk BT" w:hAnsi="Clarendon Blk BT"/>
                          <w:lang w:val="en-PH"/>
                        </w:rPr>
                      </w:pPr>
                      <w:r w:rsidRPr="006F23F0">
                        <w:rPr>
                          <w:rFonts w:ascii="Clarendon Blk BT" w:hAnsi="Clarendon Blk BT"/>
                          <w:lang w:val="en-PH"/>
                        </w:rPr>
                        <w:t xml:space="preserve">ONLINE PORTFOLIO IN </w:t>
                      </w:r>
                    </w:p>
                    <w:p w14:paraId="1B600997" w14:textId="516CFDB5" w:rsidR="006F23F0" w:rsidRPr="006F23F0" w:rsidRDefault="006F23F0" w:rsidP="006F23F0">
                      <w:pPr>
                        <w:pStyle w:val="Heading4"/>
                        <w:rPr>
                          <w:rFonts w:ascii="Clarendon Blk BT" w:hAnsi="Clarendon Blk BT"/>
                          <w:lang w:val="en-PH"/>
                        </w:rPr>
                      </w:pPr>
                      <w:r w:rsidRPr="006F23F0">
                        <w:rPr>
                          <w:rFonts w:ascii="Clarendon Blk BT" w:hAnsi="Clarendon Blk BT"/>
                          <w:lang w:val="en-PH"/>
                        </w:rPr>
                        <w:t>CREATIVE WRITING</w:t>
                      </w:r>
                    </w:p>
                  </w:txbxContent>
                </v:textbox>
              </v:shape>
            </w:pict>
          </mc:Fallback>
        </mc:AlternateContent>
      </w:r>
      <w:r w:rsidR="006F23F0">
        <w:br w:type="page"/>
      </w:r>
    </w:p>
    <w:p w14:paraId="7D25DD95" w14:textId="2FCBB640" w:rsidR="006F23F0" w:rsidRDefault="006F23F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0EF6B5" wp14:editId="18CE0845">
                <wp:simplePos x="0" y="0"/>
                <wp:positionH relativeFrom="column">
                  <wp:posOffset>286160</wp:posOffset>
                </wp:positionH>
                <wp:positionV relativeFrom="paragraph">
                  <wp:posOffset>-1979234</wp:posOffset>
                </wp:positionV>
                <wp:extent cx="6135329" cy="8419381"/>
                <wp:effectExtent l="0" t="0" r="18415" b="203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5329" cy="8419381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A2BE17" w14:textId="331FF58A" w:rsidR="00FC268C" w:rsidRDefault="006F23F0" w:rsidP="00FC268C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160"/>
                                <w:szCs w:val="160"/>
                                <w:lang w:val="en-PH"/>
                              </w:rPr>
                            </w:pPr>
                            <w:r w:rsidRPr="00FC268C">
                              <w:rPr>
                                <w:rFonts w:asciiTheme="majorHAnsi" w:hAnsiTheme="majorHAnsi"/>
                                <w:color w:val="FFFFFF" w:themeColor="background1"/>
                                <w:sz w:val="160"/>
                                <w:szCs w:val="160"/>
                                <w:lang w:val="en-PH"/>
                              </w:rPr>
                              <w:t>Table of content</w:t>
                            </w:r>
                          </w:p>
                          <w:p w14:paraId="36E6FB8C" w14:textId="2A4EFA9F" w:rsidR="00FC268C" w:rsidRPr="00FC268C" w:rsidRDefault="00FC268C" w:rsidP="00FC268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  <w:b/>
                                <w:bCs/>
                                <w:color w:val="FFFFFF" w:themeColor="background1"/>
                                <w:sz w:val="84"/>
                                <w:szCs w:val="84"/>
                                <w:lang w:val="en-PH"/>
                              </w:rPr>
                            </w:pPr>
                            <w:r w:rsidRPr="00FC268C">
                              <w:rPr>
                                <w:rFonts w:ascii="Century Schoolbook" w:hAnsi="Century Schoolbook"/>
                                <w:b/>
                                <w:bCs/>
                                <w:color w:val="FFFFFF" w:themeColor="background1"/>
                                <w:sz w:val="84"/>
                                <w:szCs w:val="84"/>
                                <w:lang w:val="en-PH"/>
                              </w:rPr>
                              <w:t>Poem</w:t>
                            </w:r>
                          </w:p>
                          <w:p w14:paraId="32F164C7" w14:textId="0071AA36" w:rsidR="00FC268C" w:rsidRPr="00FC268C" w:rsidRDefault="00FC268C" w:rsidP="00FC268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  <w:b/>
                                <w:bCs/>
                                <w:color w:val="FFFFFF" w:themeColor="background1"/>
                                <w:sz w:val="84"/>
                                <w:szCs w:val="84"/>
                                <w:lang w:val="en-PH"/>
                              </w:rPr>
                            </w:pPr>
                            <w:r w:rsidRPr="00FC268C">
                              <w:rPr>
                                <w:rFonts w:ascii="Century Schoolbook" w:hAnsi="Century Schoolbook"/>
                                <w:b/>
                                <w:bCs/>
                                <w:color w:val="FFFFFF" w:themeColor="background1"/>
                                <w:sz w:val="84"/>
                                <w:szCs w:val="84"/>
                                <w:lang w:val="en-PH"/>
                              </w:rPr>
                              <w:t>Fictional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color w:val="FFFFFF" w:themeColor="background1"/>
                                <w:sz w:val="84"/>
                                <w:szCs w:val="84"/>
                                <w:lang w:val="en-PH"/>
                              </w:rPr>
                              <w:t xml:space="preserve"> </w:t>
                            </w:r>
                            <w:r w:rsidRPr="00FC268C">
                              <w:rPr>
                                <w:rFonts w:ascii="Century Schoolbook" w:hAnsi="Century Schoolbook"/>
                                <w:b/>
                                <w:bCs/>
                                <w:color w:val="FFFFFF" w:themeColor="background1"/>
                                <w:sz w:val="84"/>
                                <w:szCs w:val="84"/>
                                <w:lang w:val="en-PH"/>
                              </w:rPr>
                              <w:t>Journal</w:t>
                            </w:r>
                          </w:p>
                          <w:p w14:paraId="7C9D4FFB" w14:textId="77777777" w:rsidR="00FC268C" w:rsidRPr="00FC268C" w:rsidRDefault="00FC268C" w:rsidP="00FC268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  <w:b/>
                                <w:bCs/>
                                <w:color w:val="FFFFFF" w:themeColor="background1"/>
                                <w:sz w:val="84"/>
                                <w:szCs w:val="84"/>
                                <w:lang w:val="en-PH"/>
                              </w:rPr>
                            </w:pPr>
                            <w:r w:rsidRPr="00FC268C">
                              <w:rPr>
                                <w:rFonts w:ascii="Century Schoolbook" w:hAnsi="Century Schoolbook"/>
                                <w:b/>
                                <w:bCs/>
                                <w:color w:val="FFFFFF" w:themeColor="background1"/>
                                <w:sz w:val="84"/>
                                <w:szCs w:val="84"/>
                                <w:lang w:val="en-PH"/>
                              </w:rPr>
                              <w:t>Character, Setting, Plot &amp; Script for one-act play</w:t>
                            </w:r>
                          </w:p>
                          <w:p w14:paraId="3A124A78" w14:textId="2338D6D5" w:rsidR="00FC268C" w:rsidRPr="00FC268C" w:rsidRDefault="00FC268C" w:rsidP="00FC268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  <w:b/>
                                <w:bCs/>
                                <w:color w:val="FFFFFF" w:themeColor="background1"/>
                                <w:sz w:val="84"/>
                                <w:szCs w:val="84"/>
                                <w:lang w:val="en-PH"/>
                              </w:rPr>
                            </w:pPr>
                            <w:r w:rsidRPr="00FC268C">
                              <w:rPr>
                                <w:rFonts w:ascii="Century Schoolbook" w:hAnsi="Century Schoolbook"/>
                                <w:b/>
                                <w:bCs/>
                                <w:color w:val="FFFFFF" w:themeColor="background1"/>
                                <w:sz w:val="84"/>
                                <w:szCs w:val="84"/>
                                <w:lang w:val="en-PH"/>
                              </w:rPr>
                              <w:t>Essay</w:t>
                            </w:r>
                          </w:p>
                          <w:p w14:paraId="1A620ED0" w14:textId="77777777" w:rsidR="00FC268C" w:rsidRPr="00FC268C" w:rsidRDefault="00FC268C">
                            <w:pPr>
                              <w:rPr>
                                <w:rFonts w:ascii="Century Schoolbook" w:hAnsi="Century Schoolbook"/>
                                <w:color w:val="FFFFFF" w:themeColor="background1"/>
                                <w:sz w:val="84"/>
                                <w:szCs w:val="8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0EF6B5" id="Text Box 15" o:spid="_x0000_s1029" type="#_x0000_t202" style="position:absolute;margin-left:22.55pt;margin-top:-155.85pt;width:483.1pt;height:662.9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" fillcolor="#7030a0" strokeweight=".5pt">
                <v:textbox>
                  <w:txbxContent>
                    <w:p w14:paraId="3CA2BE17" w14:textId="331FF58A" w:rsidR="00FC268C" w:rsidRDefault="006F23F0" w:rsidP="00FC268C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160"/>
                          <w:szCs w:val="160"/>
                          <w:lang w:val="en-PH"/>
                        </w:rPr>
                      </w:pPr>
                      <w:r w:rsidRPr="00FC268C">
                        <w:rPr>
                          <w:rFonts w:asciiTheme="majorHAnsi" w:hAnsiTheme="majorHAnsi"/>
                          <w:color w:val="FFFFFF" w:themeColor="background1"/>
                          <w:sz w:val="160"/>
                          <w:szCs w:val="160"/>
                          <w:lang w:val="en-PH"/>
                        </w:rPr>
                        <w:t>Table of content</w:t>
                      </w:r>
                    </w:p>
                    <w:p w14:paraId="36E6FB8C" w14:textId="2A4EFA9F" w:rsidR="00FC268C" w:rsidRPr="00FC268C" w:rsidRDefault="00FC268C" w:rsidP="00FC268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  <w:b/>
                          <w:bCs/>
                          <w:color w:val="FFFFFF" w:themeColor="background1"/>
                          <w:sz w:val="84"/>
                          <w:szCs w:val="84"/>
                          <w:lang w:val="en-PH"/>
                        </w:rPr>
                      </w:pPr>
                      <w:r w:rsidRPr="00FC268C">
                        <w:rPr>
                          <w:rFonts w:ascii="Century Schoolbook" w:hAnsi="Century Schoolbook"/>
                          <w:b/>
                          <w:bCs/>
                          <w:color w:val="FFFFFF" w:themeColor="background1"/>
                          <w:sz w:val="84"/>
                          <w:szCs w:val="84"/>
                          <w:lang w:val="en-PH"/>
                        </w:rPr>
                        <w:t>Poem</w:t>
                      </w:r>
                    </w:p>
                    <w:p w14:paraId="32F164C7" w14:textId="0071AA36" w:rsidR="00FC268C" w:rsidRPr="00FC268C" w:rsidRDefault="00FC268C" w:rsidP="00FC268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  <w:b/>
                          <w:bCs/>
                          <w:color w:val="FFFFFF" w:themeColor="background1"/>
                          <w:sz w:val="84"/>
                          <w:szCs w:val="84"/>
                          <w:lang w:val="en-PH"/>
                        </w:rPr>
                      </w:pPr>
                      <w:r w:rsidRPr="00FC268C">
                        <w:rPr>
                          <w:rFonts w:ascii="Century Schoolbook" w:hAnsi="Century Schoolbook"/>
                          <w:b/>
                          <w:bCs/>
                          <w:color w:val="FFFFFF" w:themeColor="background1"/>
                          <w:sz w:val="84"/>
                          <w:szCs w:val="84"/>
                          <w:lang w:val="en-PH"/>
                        </w:rPr>
                        <w:t>Fictional</w:t>
                      </w:r>
                      <w:r>
                        <w:rPr>
                          <w:rFonts w:ascii="Century Schoolbook" w:hAnsi="Century Schoolbook"/>
                          <w:b/>
                          <w:bCs/>
                          <w:color w:val="FFFFFF" w:themeColor="background1"/>
                          <w:sz w:val="84"/>
                          <w:szCs w:val="84"/>
                          <w:lang w:val="en-PH"/>
                        </w:rPr>
                        <w:t xml:space="preserve"> </w:t>
                      </w:r>
                      <w:r w:rsidRPr="00FC268C">
                        <w:rPr>
                          <w:rFonts w:ascii="Century Schoolbook" w:hAnsi="Century Schoolbook"/>
                          <w:b/>
                          <w:bCs/>
                          <w:color w:val="FFFFFF" w:themeColor="background1"/>
                          <w:sz w:val="84"/>
                          <w:szCs w:val="84"/>
                          <w:lang w:val="en-PH"/>
                        </w:rPr>
                        <w:t>Journal</w:t>
                      </w:r>
                    </w:p>
                    <w:p w14:paraId="7C9D4FFB" w14:textId="77777777" w:rsidR="00FC268C" w:rsidRPr="00FC268C" w:rsidRDefault="00FC268C" w:rsidP="00FC268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  <w:b/>
                          <w:bCs/>
                          <w:color w:val="FFFFFF" w:themeColor="background1"/>
                          <w:sz w:val="84"/>
                          <w:szCs w:val="84"/>
                          <w:lang w:val="en-PH"/>
                        </w:rPr>
                      </w:pPr>
                      <w:r w:rsidRPr="00FC268C">
                        <w:rPr>
                          <w:rFonts w:ascii="Century Schoolbook" w:hAnsi="Century Schoolbook"/>
                          <w:b/>
                          <w:bCs/>
                          <w:color w:val="FFFFFF" w:themeColor="background1"/>
                          <w:sz w:val="84"/>
                          <w:szCs w:val="84"/>
                          <w:lang w:val="en-PH"/>
                        </w:rPr>
                        <w:t>Character, Setting, Plot &amp; Script for one-act play</w:t>
                      </w:r>
                    </w:p>
                    <w:p w14:paraId="3A124A78" w14:textId="2338D6D5" w:rsidR="00FC268C" w:rsidRPr="00FC268C" w:rsidRDefault="00FC268C" w:rsidP="00FC268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  <w:b/>
                          <w:bCs/>
                          <w:color w:val="FFFFFF" w:themeColor="background1"/>
                          <w:sz w:val="84"/>
                          <w:szCs w:val="84"/>
                          <w:lang w:val="en-PH"/>
                        </w:rPr>
                      </w:pPr>
                      <w:r w:rsidRPr="00FC268C">
                        <w:rPr>
                          <w:rFonts w:ascii="Century Schoolbook" w:hAnsi="Century Schoolbook"/>
                          <w:b/>
                          <w:bCs/>
                          <w:color w:val="FFFFFF" w:themeColor="background1"/>
                          <w:sz w:val="84"/>
                          <w:szCs w:val="84"/>
                          <w:lang w:val="en-PH"/>
                        </w:rPr>
                        <w:t>Essay</w:t>
                      </w:r>
                    </w:p>
                    <w:p w14:paraId="1A620ED0" w14:textId="77777777" w:rsidR="00FC268C" w:rsidRPr="00FC268C" w:rsidRDefault="00FC268C">
                      <w:pPr>
                        <w:rPr>
                          <w:rFonts w:ascii="Century Schoolbook" w:hAnsi="Century Schoolbook"/>
                          <w:color w:val="FFFFFF" w:themeColor="background1"/>
                          <w:sz w:val="84"/>
                          <w:szCs w:val="8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0FDBBE5" wp14:editId="47D18B8A">
            <wp:simplePos x="0" y="0"/>
            <wp:positionH relativeFrom="column">
              <wp:posOffset>-473710</wp:posOffset>
            </wp:positionH>
            <wp:positionV relativeFrom="paragraph">
              <wp:posOffset>-2762250</wp:posOffset>
            </wp:positionV>
            <wp:extent cx="7772400" cy="10058400"/>
            <wp:effectExtent l="0" t="0" r="0" b="0"/>
            <wp:wrapNone/>
            <wp:docPr id="8" name="Picture 8" descr="Photo of art supplies, pens, pencils, and other drawing 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hoto of art supplies, pens, pencils, and other drawing tools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r w:rsidR="00FC268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1B7B29" wp14:editId="7DEE36DA">
                <wp:simplePos x="0" y="0"/>
                <wp:positionH relativeFrom="column">
                  <wp:posOffset>668557</wp:posOffset>
                </wp:positionH>
                <wp:positionV relativeFrom="paragraph">
                  <wp:posOffset>472440</wp:posOffset>
                </wp:positionV>
                <wp:extent cx="4719484" cy="1887793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9484" cy="18877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AA92F" w14:textId="2888FA77" w:rsidR="00FC268C" w:rsidRPr="00FC268C" w:rsidRDefault="00FC268C" w:rsidP="00FC268C">
                            <w:pPr>
                              <w:jc w:val="center"/>
                              <w:rPr>
                                <w:rFonts w:ascii="Bahnschrift" w:hAnsi="Bahnschrift"/>
                                <w:color w:val="auto"/>
                                <w:sz w:val="240"/>
                                <w:szCs w:val="240"/>
                                <w:lang w:val="en-PH"/>
                              </w:rPr>
                            </w:pPr>
                            <w:r w:rsidRPr="00FC268C">
                              <w:rPr>
                                <w:rFonts w:ascii="Bahnschrift" w:hAnsi="Bahnschrift"/>
                                <w:color w:val="auto"/>
                                <w:sz w:val="240"/>
                                <w:szCs w:val="240"/>
                                <w:lang w:val="en-PH"/>
                              </w:rPr>
                              <w:t>POEM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B7B29" id="Text Box 16" o:spid="_x0000_s1030" type="#_x0000_t202" style="position:absolute;margin-left:52.65pt;margin-top:37.2pt;width:371.6pt;height:148.6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" filled="f" stroked="f" strokeweight=".5pt">
                <v:textbox>
                  <w:txbxContent>
                    <w:p w14:paraId="7E2AA92F" w14:textId="2888FA77" w:rsidR="00FC268C" w:rsidRPr="00FC268C" w:rsidRDefault="00FC268C" w:rsidP="00FC268C">
                      <w:pPr>
                        <w:jc w:val="center"/>
                        <w:rPr>
                          <w:rFonts w:ascii="Bahnschrift" w:hAnsi="Bahnschrift"/>
                          <w:color w:val="auto"/>
                          <w:sz w:val="240"/>
                          <w:szCs w:val="240"/>
                          <w:lang w:val="en-PH"/>
                        </w:rPr>
                      </w:pPr>
                      <w:r w:rsidRPr="00FC268C">
                        <w:rPr>
                          <w:rFonts w:ascii="Bahnschrift" w:hAnsi="Bahnschrift"/>
                          <w:color w:val="auto"/>
                          <w:sz w:val="240"/>
                          <w:szCs w:val="240"/>
                          <w:lang w:val="en-PH"/>
                        </w:rPr>
                        <w:t>POEM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3DA67257" wp14:editId="77ABFA38">
            <wp:simplePos x="0" y="0"/>
            <wp:positionH relativeFrom="column">
              <wp:posOffset>-609600</wp:posOffset>
            </wp:positionH>
            <wp:positionV relativeFrom="paragraph">
              <wp:posOffset>-2852692</wp:posOffset>
            </wp:positionV>
            <wp:extent cx="7772400" cy="10058400"/>
            <wp:effectExtent l="0" t="0" r="0" b="0"/>
            <wp:wrapNone/>
            <wp:docPr id="13" name="Picture 13" descr="Photo of art supplies, pens, pencils, and other drawing 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hoto of art supplies, pens, pencils, and other drawing tools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0F6E448" w14:textId="5DE25FBE" w:rsidR="006F23F0" w:rsidRDefault="00FC268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7FD915" wp14:editId="15A6B085">
                <wp:simplePos x="0" y="0"/>
                <wp:positionH relativeFrom="column">
                  <wp:posOffset>62328</wp:posOffset>
                </wp:positionH>
                <wp:positionV relativeFrom="paragraph">
                  <wp:posOffset>-2273935</wp:posOffset>
                </wp:positionV>
                <wp:extent cx="6430297" cy="8849032"/>
                <wp:effectExtent l="0" t="0" r="2794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0297" cy="8849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FA9211" w14:textId="77777777" w:rsidR="00FC268C" w:rsidRDefault="00FC268C" w:rsidP="00FC268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5D98A5EE" w14:textId="77777777" w:rsidR="00FC268C" w:rsidRDefault="00FC268C" w:rsidP="00FC268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7C1FB86E" w14:textId="77777777" w:rsidR="00FC268C" w:rsidRDefault="00FC268C" w:rsidP="00FC268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7C6C66F3" w14:textId="77777777" w:rsidR="00FC268C" w:rsidRDefault="00FC268C" w:rsidP="00FC268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24DCB0FC" w14:textId="77777777" w:rsidR="00FC268C" w:rsidRDefault="00FC268C" w:rsidP="00FC268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2E3C8990" w14:textId="77777777" w:rsidR="00FC268C" w:rsidRDefault="00FC268C" w:rsidP="00FC268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4522B88B" w14:textId="77777777" w:rsidR="00FC268C" w:rsidRDefault="00FC268C" w:rsidP="00FC268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2813851D" w14:textId="77777777" w:rsidR="00FC268C" w:rsidRDefault="00FC268C" w:rsidP="00FC268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1839B7D6" w14:textId="77777777" w:rsidR="00FC268C" w:rsidRDefault="00FC268C" w:rsidP="00FC268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4B1F0936" w14:textId="77777777" w:rsidR="00FC268C" w:rsidRDefault="00FC268C" w:rsidP="00FC268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2B8E20A4" w14:textId="77777777" w:rsidR="00FC268C" w:rsidRDefault="00FC268C" w:rsidP="00FC268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02DEC44B" w14:textId="77777777" w:rsidR="00FC268C" w:rsidRDefault="00FC268C" w:rsidP="00FC268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76B989A2" w14:textId="371D3086" w:rsidR="00FC268C" w:rsidRPr="00FC268C" w:rsidRDefault="00FC268C" w:rsidP="00FC268C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PH"/>
                              </w:rPr>
                            </w:pPr>
                            <w:r w:rsidRPr="00FC268C">
                              <w:rPr>
                                <w:sz w:val="40"/>
                                <w:szCs w:val="40"/>
                                <w:lang w:val="en-PH"/>
                              </w:rPr>
                              <w:t>YOU CAN ENCODE OR INSERT POEM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FD915" id="Text Box 18" o:spid="_x0000_s1031" type="#_x0000_t202" style="position:absolute;margin-left:4.9pt;margin-top:-179.05pt;width:506.3pt;height:69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" fillcolor="white [3201]" strokeweight=".5pt">
                <v:textbox>
                  <w:txbxContent>
                    <w:p w14:paraId="38FA9211" w14:textId="77777777" w:rsidR="00FC268C" w:rsidRDefault="00FC268C" w:rsidP="00FC268C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5D98A5EE" w14:textId="77777777" w:rsidR="00FC268C" w:rsidRDefault="00FC268C" w:rsidP="00FC268C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7C1FB86E" w14:textId="77777777" w:rsidR="00FC268C" w:rsidRDefault="00FC268C" w:rsidP="00FC268C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7C6C66F3" w14:textId="77777777" w:rsidR="00FC268C" w:rsidRDefault="00FC268C" w:rsidP="00FC268C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24DCB0FC" w14:textId="77777777" w:rsidR="00FC268C" w:rsidRDefault="00FC268C" w:rsidP="00FC268C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2E3C8990" w14:textId="77777777" w:rsidR="00FC268C" w:rsidRDefault="00FC268C" w:rsidP="00FC268C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4522B88B" w14:textId="77777777" w:rsidR="00FC268C" w:rsidRDefault="00FC268C" w:rsidP="00FC268C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2813851D" w14:textId="77777777" w:rsidR="00FC268C" w:rsidRDefault="00FC268C" w:rsidP="00FC268C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1839B7D6" w14:textId="77777777" w:rsidR="00FC268C" w:rsidRDefault="00FC268C" w:rsidP="00FC268C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4B1F0936" w14:textId="77777777" w:rsidR="00FC268C" w:rsidRDefault="00FC268C" w:rsidP="00FC268C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2B8E20A4" w14:textId="77777777" w:rsidR="00FC268C" w:rsidRDefault="00FC268C" w:rsidP="00FC268C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02DEC44B" w14:textId="77777777" w:rsidR="00FC268C" w:rsidRDefault="00FC268C" w:rsidP="00FC268C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76B989A2" w14:textId="371D3086" w:rsidR="00FC268C" w:rsidRPr="00FC268C" w:rsidRDefault="00FC268C" w:rsidP="00FC268C">
                      <w:pPr>
                        <w:jc w:val="center"/>
                        <w:rPr>
                          <w:sz w:val="40"/>
                          <w:szCs w:val="40"/>
                          <w:lang w:val="en-PH"/>
                        </w:rPr>
                      </w:pPr>
                      <w:r w:rsidRPr="00FC268C">
                        <w:rPr>
                          <w:sz w:val="40"/>
                          <w:szCs w:val="40"/>
                          <w:lang w:val="en-PH"/>
                        </w:rPr>
                        <w:t>YOU CAN ENCODE OR INSERT POEM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04EDE212" wp14:editId="41ACA223">
            <wp:simplePos x="0" y="0"/>
            <wp:positionH relativeFrom="column">
              <wp:posOffset>-530942</wp:posOffset>
            </wp:positionH>
            <wp:positionV relativeFrom="paragraph">
              <wp:posOffset>-2861822</wp:posOffset>
            </wp:positionV>
            <wp:extent cx="7772400" cy="10058400"/>
            <wp:effectExtent l="0" t="0" r="0" b="0"/>
            <wp:wrapNone/>
            <wp:docPr id="17" name="Picture 17" descr="Photo of art supplies, pens, pencils, and other drawing 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hoto of art supplies, pens, pencils, and other drawing tools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23F0">
        <w:br w:type="page"/>
      </w:r>
    </w:p>
    <w:p w14:paraId="3F862DFD" w14:textId="3868DE0A" w:rsidR="006F23F0" w:rsidRDefault="00FC268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1AEDF1" wp14:editId="3648C9D5">
                <wp:simplePos x="0" y="0"/>
                <wp:positionH relativeFrom="column">
                  <wp:posOffset>493297</wp:posOffset>
                </wp:positionH>
                <wp:positionV relativeFrom="paragraph">
                  <wp:posOffset>409575</wp:posOffset>
                </wp:positionV>
                <wp:extent cx="5397910" cy="2890684"/>
                <wp:effectExtent l="0" t="0" r="0" b="50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910" cy="28906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786D5D" w14:textId="6B13E94E" w:rsidR="00FC268C" w:rsidRPr="00FC268C" w:rsidRDefault="00FC268C" w:rsidP="00FC268C">
                            <w:pPr>
                              <w:jc w:val="center"/>
                              <w:rPr>
                                <w:rFonts w:ascii="Bahnschrift" w:hAnsi="Bahnschrift"/>
                                <w:color w:val="auto"/>
                                <w:sz w:val="160"/>
                                <w:szCs w:val="160"/>
                                <w:lang w:val="en-PH"/>
                              </w:rPr>
                            </w:pPr>
                            <w:r w:rsidRPr="00FC268C">
                              <w:rPr>
                                <w:rFonts w:ascii="Bahnschrift" w:hAnsi="Bahnschrift"/>
                                <w:color w:val="auto"/>
                                <w:sz w:val="160"/>
                                <w:szCs w:val="160"/>
                                <w:lang w:val="en-PH"/>
                              </w:rPr>
                              <w:t>FICTIONAL JOURNAL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AEDF1" id="Text Box 21" o:spid="_x0000_s1032" type="#_x0000_t202" style="position:absolute;margin-left:38.85pt;margin-top:32.25pt;width:425.05pt;height:22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" filled="f" stroked="f" strokeweight=".5pt">
                <v:textbox>
                  <w:txbxContent>
                    <w:p w14:paraId="30786D5D" w14:textId="6B13E94E" w:rsidR="00FC268C" w:rsidRPr="00FC268C" w:rsidRDefault="00FC268C" w:rsidP="00FC268C">
                      <w:pPr>
                        <w:jc w:val="center"/>
                        <w:rPr>
                          <w:rFonts w:ascii="Bahnschrift" w:hAnsi="Bahnschrift"/>
                          <w:color w:val="auto"/>
                          <w:sz w:val="160"/>
                          <w:szCs w:val="160"/>
                          <w:lang w:val="en-PH"/>
                        </w:rPr>
                      </w:pPr>
                      <w:r w:rsidRPr="00FC268C">
                        <w:rPr>
                          <w:rFonts w:ascii="Bahnschrift" w:hAnsi="Bahnschrift"/>
                          <w:color w:val="auto"/>
                          <w:sz w:val="160"/>
                          <w:szCs w:val="160"/>
                          <w:lang w:val="en-PH"/>
                        </w:rPr>
                        <w:t>FICTIONAL JOURNAL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3101DA66" wp14:editId="658148B4">
            <wp:simplePos x="0" y="0"/>
            <wp:positionH relativeFrom="column">
              <wp:posOffset>-442452</wp:posOffset>
            </wp:positionH>
            <wp:positionV relativeFrom="paragraph">
              <wp:posOffset>-2802828</wp:posOffset>
            </wp:positionV>
            <wp:extent cx="7772400" cy="10058400"/>
            <wp:effectExtent l="0" t="0" r="0" b="0"/>
            <wp:wrapNone/>
            <wp:docPr id="19" name="Picture 19" descr="Photo of art supplies, pens, pencils, and other drawing 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hoto of art supplies, pens, pencils, and other drawing tools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23F0">
        <w:br w:type="page"/>
      </w:r>
    </w:p>
    <w:p w14:paraId="1C6C2F57" w14:textId="11A87FA6" w:rsidR="006F23F0" w:rsidRDefault="00FC268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35D0C9" wp14:editId="335CBE79">
                <wp:simplePos x="0" y="0"/>
                <wp:positionH relativeFrom="column">
                  <wp:posOffset>171450</wp:posOffset>
                </wp:positionH>
                <wp:positionV relativeFrom="paragraph">
                  <wp:posOffset>-2326640</wp:posOffset>
                </wp:positionV>
                <wp:extent cx="6430297" cy="8849032"/>
                <wp:effectExtent l="0" t="0" r="2794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0297" cy="8849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A80CFA" w14:textId="77777777" w:rsidR="00FC268C" w:rsidRDefault="00FC268C" w:rsidP="00FC268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240691FD" w14:textId="77777777" w:rsidR="00FC268C" w:rsidRDefault="00FC268C" w:rsidP="00FC268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2B1B4F1C" w14:textId="77777777" w:rsidR="00FC268C" w:rsidRDefault="00FC268C" w:rsidP="00FC268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51B6A17D" w14:textId="77777777" w:rsidR="00FC268C" w:rsidRDefault="00FC268C" w:rsidP="00FC268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665E1AB7" w14:textId="77777777" w:rsidR="00FC268C" w:rsidRDefault="00FC268C" w:rsidP="00FC268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4333C44F" w14:textId="77777777" w:rsidR="00FC268C" w:rsidRDefault="00FC268C" w:rsidP="00FC268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33FEDEC5" w14:textId="77777777" w:rsidR="00FC268C" w:rsidRDefault="00FC268C" w:rsidP="00FC268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53B4FDC3" w14:textId="77777777" w:rsidR="00FC268C" w:rsidRDefault="00FC268C" w:rsidP="00FC268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617805A5" w14:textId="77777777" w:rsidR="00FC268C" w:rsidRDefault="00FC268C" w:rsidP="00FC268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547D62AE" w14:textId="77777777" w:rsidR="00FC268C" w:rsidRDefault="00FC268C" w:rsidP="00FC268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693FA1F2" w14:textId="77777777" w:rsidR="00FC268C" w:rsidRDefault="00FC268C" w:rsidP="00FC268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4934C0F7" w14:textId="77777777" w:rsidR="00FC268C" w:rsidRDefault="00FC268C" w:rsidP="00FC268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07DBADD5" w14:textId="6CD577C9" w:rsidR="00FC268C" w:rsidRPr="00FC268C" w:rsidRDefault="00FC268C" w:rsidP="00FC268C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PH"/>
                              </w:rPr>
                            </w:pPr>
                            <w:r w:rsidRPr="00FC268C">
                              <w:rPr>
                                <w:sz w:val="40"/>
                                <w:szCs w:val="40"/>
                                <w:lang w:val="en-PH"/>
                              </w:rPr>
                              <w:t xml:space="preserve">YOU CAN ENCODE OR INSERT </w:t>
                            </w:r>
                            <w:r w:rsidR="0033147A">
                              <w:rPr>
                                <w:sz w:val="40"/>
                                <w:szCs w:val="40"/>
                                <w:lang w:val="en-PH"/>
                              </w:rPr>
                              <w:t>FICTIONAL JOURNAL</w:t>
                            </w:r>
                            <w:r w:rsidRPr="00FC268C">
                              <w:rPr>
                                <w:sz w:val="40"/>
                                <w:szCs w:val="40"/>
                                <w:lang w:val="en-PH"/>
                              </w:rPr>
                              <w:t xml:space="preserve">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5D0C9" id="Text Box 24" o:spid="_x0000_s1033" type="#_x0000_t202" style="position:absolute;margin-left:13.5pt;margin-top:-183.2pt;width:506.3pt;height:69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" fillcolor="white [3201]" strokeweight=".5pt">
                <v:textbox>
                  <w:txbxContent>
                    <w:p w14:paraId="22A80CFA" w14:textId="77777777" w:rsidR="00FC268C" w:rsidRDefault="00FC268C" w:rsidP="00FC268C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240691FD" w14:textId="77777777" w:rsidR="00FC268C" w:rsidRDefault="00FC268C" w:rsidP="00FC268C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2B1B4F1C" w14:textId="77777777" w:rsidR="00FC268C" w:rsidRDefault="00FC268C" w:rsidP="00FC268C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51B6A17D" w14:textId="77777777" w:rsidR="00FC268C" w:rsidRDefault="00FC268C" w:rsidP="00FC268C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665E1AB7" w14:textId="77777777" w:rsidR="00FC268C" w:rsidRDefault="00FC268C" w:rsidP="00FC268C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4333C44F" w14:textId="77777777" w:rsidR="00FC268C" w:rsidRDefault="00FC268C" w:rsidP="00FC268C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33FEDEC5" w14:textId="77777777" w:rsidR="00FC268C" w:rsidRDefault="00FC268C" w:rsidP="00FC268C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53B4FDC3" w14:textId="77777777" w:rsidR="00FC268C" w:rsidRDefault="00FC268C" w:rsidP="00FC268C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617805A5" w14:textId="77777777" w:rsidR="00FC268C" w:rsidRDefault="00FC268C" w:rsidP="00FC268C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547D62AE" w14:textId="77777777" w:rsidR="00FC268C" w:rsidRDefault="00FC268C" w:rsidP="00FC268C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693FA1F2" w14:textId="77777777" w:rsidR="00FC268C" w:rsidRDefault="00FC268C" w:rsidP="00FC268C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4934C0F7" w14:textId="77777777" w:rsidR="00FC268C" w:rsidRDefault="00FC268C" w:rsidP="00FC268C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07DBADD5" w14:textId="6CD577C9" w:rsidR="00FC268C" w:rsidRPr="00FC268C" w:rsidRDefault="00FC268C" w:rsidP="00FC268C">
                      <w:pPr>
                        <w:jc w:val="center"/>
                        <w:rPr>
                          <w:sz w:val="40"/>
                          <w:szCs w:val="40"/>
                          <w:lang w:val="en-PH"/>
                        </w:rPr>
                      </w:pPr>
                      <w:r w:rsidRPr="00FC268C">
                        <w:rPr>
                          <w:sz w:val="40"/>
                          <w:szCs w:val="40"/>
                          <w:lang w:val="en-PH"/>
                        </w:rPr>
                        <w:t xml:space="preserve">YOU CAN ENCODE OR INSERT </w:t>
                      </w:r>
                      <w:r w:rsidR="0033147A">
                        <w:rPr>
                          <w:sz w:val="40"/>
                          <w:szCs w:val="40"/>
                          <w:lang w:val="en-PH"/>
                        </w:rPr>
                        <w:t>FICTIONAL JOURNAL</w:t>
                      </w:r>
                      <w:r w:rsidRPr="00FC268C">
                        <w:rPr>
                          <w:sz w:val="40"/>
                          <w:szCs w:val="40"/>
                          <w:lang w:val="en-PH"/>
                        </w:rPr>
                        <w:t xml:space="preserve">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15D7E8F9" wp14:editId="0C33F508">
            <wp:simplePos x="0" y="0"/>
            <wp:positionH relativeFrom="column">
              <wp:posOffset>-353961</wp:posOffset>
            </wp:positionH>
            <wp:positionV relativeFrom="paragraph">
              <wp:posOffset>-2920816</wp:posOffset>
            </wp:positionV>
            <wp:extent cx="7772400" cy="10058400"/>
            <wp:effectExtent l="0" t="0" r="0" b="0"/>
            <wp:wrapNone/>
            <wp:docPr id="20" name="Picture 20" descr="Photo of art supplies, pens, pencils, and other drawing 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hoto of art supplies, pens, pencils, and other drawing tools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23F0">
        <w:br w:type="page"/>
      </w:r>
    </w:p>
    <w:p w14:paraId="0A1239A7" w14:textId="7EF0E484" w:rsidR="006F23F0" w:rsidRDefault="001F235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7B9350" wp14:editId="0A8E4654">
                <wp:simplePos x="0" y="0"/>
                <wp:positionH relativeFrom="column">
                  <wp:posOffset>577850</wp:posOffset>
                </wp:positionH>
                <wp:positionV relativeFrom="paragraph">
                  <wp:posOffset>-294640</wp:posOffset>
                </wp:positionV>
                <wp:extent cx="5397910" cy="40640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910" cy="40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F8106" w14:textId="35B1AD03" w:rsidR="001F235A" w:rsidRPr="001F235A" w:rsidRDefault="001F235A" w:rsidP="001F235A">
                            <w:pPr>
                              <w:ind w:left="720"/>
                              <w:rPr>
                                <w:rFonts w:ascii="Bahnschrift" w:hAnsi="Bahnschrift"/>
                                <w:color w:val="auto"/>
                                <w:sz w:val="96"/>
                                <w:szCs w:val="96"/>
                                <w:lang w:val="en-PH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auto"/>
                                <w:sz w:val="96"/>
                                <w:szCs w:val="96"/>
                                <w:lang w:val="en-PH"/>
                              </w:rPr>
                              <w:t xml:space="preserve">Conceptualized </w:t>
                            </w:r>
                            <w:r w:rsidRPr="001F235A">
                              <w:rPr>
                                <w:rFonts w:ascii="Bahnschrift" w:hAnsi="Bahnschrift"/>
                                <w:b/>
                                <w:bCs/>
                                <w:color w:val="auto"/>
                                <w:sz w:val="96"/>
                                <w:szCs w:val="96"/>
                                <w:lang w:val="en-PH"/>
                              </w:rPr>
                              <w:t>Character, Setting, Plot &amp; Script for one-act play</w:t>
                            </w:r>
                          </w:p>
                          <w:p w14:paraId="3F56FB14" w14:textId="70080F4A" w:rsidR="001F235A" w:rsidRPr="001F235A" w:rsidRDefault="001F235A" w:rsidP="001F235A">
                            <w:pPr>
                              <w:jc w:val="center"/>
                              <w:rPr>
                                <w:rFonts w:ascii="Bahnschrift" w:hAnsi="Bahnschrift"/>
                                <w:color w:val="auto"/>
                                <w:sz w:val="96"/>
                                <w:szCs w:val="9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B9350" id="Text Box 30" o:spid="_x0000_s1034" type="#_x0000_t202" style="position:absolute;margin-left:45.5pt;margin-top:-23.2pt;width:425.05pt;height:32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" filled="f" stroked="f" strokeweight=".5pt">
                <v:textbox>
                  <w:txbxContent>
                    <w:p w14:paraId="003F8106" w14:textId="35B1AD03" w:rsidR="001F235A" w:rsidRPr="001F235A" w:rsidRDefault="001F235A" w:rsidP="001F235A">
                      <w:pPr>
                        <w:ind w:left="720"/>
                        <w:rPr>
                          <w:rFonts w:ascii="Bahnschrift" w:hAnsi="Bahnschrift"/>
                          <w:color w:val="auto"/>
                          <w:sz w:val="96"/>
                          <w:szCs w:val="96"/>
                          <w:lang w:val="en-PH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color w:val="auto"/>
                          <w:sz w:val="96"/>
                          <w:szCs w:val="96"/>
                          <w:lang w:val="en-PH"/>
                        </w:rPr>
                        <w:t xml:space="preserve">Conceptualized </w:t>
                      </w:r>
                      <w:r w:rsidRPr="001F235A">
                        <w:rPr>
                          <w:rFonts w:ascii="Bahnschrift" w:hAnsi="Bahnschrift"/>
                          <w:b/>
                          <w:bCs/>
                          <w:color w:val="auto"/>
                          <w:sz w:val="96"/>
                          <w:szCs w:val="96"/>
                          <w:lang w:val="en-PH"/>
                        </w:rPr>
                        <w:t>Character, Setting, Plot &amp; Script for one-act play</w:t>
                      </w:r>
                    </w:p>
                    <w:p w14:paraId="3F56FB14" w14:textId="70080F4A" w:rsidR="001F235A" w:rsidRPr="001F235A" w:rsidRDefault="001F235A" w:rsidP="001F235A">
                      <w:pPr>
                        <w:jc w:val="center"/>
                        <w:rPr>
                          <w:rFonts w:ascii="Bahnschrift" w:hAnsi="Bahnschrift"/>
                          <w:color w:val="auto"/>
                          <w:sz w:val="96"/>
                          <w:szCs w:val="96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5BA3A689" wp14:editId="7D0D4174">
            <wp:simplePos x="0" y="0"/>
            <wp:positionH relativeFrom="column">
              <wp:posOffset>-558800</wp:posOffset>
            </wp:positionH>
            <wp:positionV relativeFrom="paragraph">
              <wp:posOffset>-2794635</wp:posOffset>
            </wp:positionV>
            <wp:extent cx="7772400" cy="10058400"/>
            <wp:effectExtent l="0" t="0" r="0" b="0"/>
            <wp:wrapNone/>
            <wp:docPr id="25" name="Picture 25" descr="Photo of art supplies, pens, pencils, and other drawing 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hoto of art supplies, pens, pencils, and other drawing tools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23F0">
        <w:br w:type="page"/>
      </w:r>
    </w:p>
    <w:p w14:paraId="752E2B74" w14:textId="1D4E39E8" w:rsidR="001F235A" w:rsidRDefault="001F235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1045A2" wp14:editId="0EEBC946">
                <wp:simplePos x="0" y="0"/>
                <wp:positionH relativeFrom="column">
                  <wp:posOffset>19050</wp:posOffset>
                </wp:positionH>
                <wp:positionV relativeFrom="paragraph">
                  <wp:posOffset>-2275840</wp:posOffset>
                </wp:positionV>
                <wp:extent cx="6430297" cy="8849032"/>
                <wp:effectExtent l="0" t="0" r="2794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0297" cy="8849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B16C10" w14:textId="77777777" w:rsidR="001F235A" w:rsidRDefault="001F235A" w:rsidP="001F235A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2A8B700A" w14:textId="77777777" w:rsidR="001F235A" w:rsidRDefault="001F235A" w:rsidP="001F235A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4255FB63" w14:textId="77777777" w:rsidR="001F235A" w:rsidRDefault="001F235A" w:rsidP="001F235A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7799D0F0" w14:textId="77777777" w:rsidR="001F235A" w:rsidRDefault="001F235A" w:rsidP="001F235A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62F18E6E" w14:textId="77777777" w:rsidR="001F235A" w:rsidRDefault="001F235A" w:rsidP="001F235A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67F20CEB" w14:textId="77777777" w:rsidR="001F235A" w:rsidRDefault="001F235A" w:rsidP="001F235A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4BE66FFB" w14:textId="77777777" w:rsidR="001F235A" w:rsidRDefault="001F235A" w:rsidP="001F235A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6262DD81" w14:textId="77777777" w:rsidR="001F235A" w:rsidRDefault="001F235A" w:rsidP="001F235A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05D8783B" w14:textId="77777777" w:rsidR="001F235A" w:rsidRDefault="001F235A" w:rsidP="001F235A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5C892528" w14:textId="77777777" w:rsidR="001F235A" w:rsidRDefault="001F235A" w:rsidP="001F235A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14635271" w14:textId="77777777" w:rsidR="001F235A" w:rsidRDefault="001F235A" w:rsidP="001F235A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415E6389" w14:textId="77777777" w:rsidR="001F235A" w:rsidRDefault="001F235A" w:rsidP="001F235A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5D1D583C" w14:textId="3C48294E" w:rsidR="001F235A" w:rsidRPr="00FC268C" w:rsidRDefault="001F235A" w:rsidP="001F235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PH"/>
                              </w:rPr>
                            </w:pPr>
                            <w:r w:rsidRPr="00FC268C">
                              <w:rPr>
                                <w:sz w:val="40"/>
                                <w:szCs w:val="40"/>
                                <w:lang w:val="en-PH"/>
                              </w:rPr>
                              <w:t xml:space="preserve">YOU CAN ENCODE OR INSERT </w:t>
                            </w:r>
                            <w:r w:rsidR="0033147A">
                              <w:rPr>
                                <w:sz w:val="40"/>
                                <w:szCs w:val="40"/>
                                <w:lang w:val="en-PH"/>
                              </w:rPr>
                              <w:t>OUTPUT</w:t>
                            </w:r>
                            <w:r w:rsidRPr="00FC268C">
                              <w:rPr>
                                <w:sz w:val="40"/>
                                <w:szCs w:val="40"/>
                                <w:lang w:val="en-PH"/>
                              </w:rPr>
                              <w:t xml:space="preserve">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045A2" id="Text Box 32" o:spid="_x0000_s1035" type="#_x0000_t202" style="position:absolute;margin-left:1.5pt;margin-top:-179.2pt;width:506.3pt;height:696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" fillcolor="white [3201]" strokeweight=".5pt">
                <v:textbox>
                  <w:txbxContent>
                    <w:p w14:paraId="4DB16C10" w14:textId="77777777" w:rsidR="001F235A" w:rsidRDefault="001F235A" w:rsidP="001F235A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2A8B700A" w14:textId="77777777" w:rsidR="001F235A" w:rsidRDefault="001F235A" w:rsidP="001F235A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4255FB63" w14:textId="77777777" w:rsidR="001F235A" w:rsidRDefault="001F235A" w:rsidP="001F235A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7799D0F0" w14:textId="77777777" w:rsidR="001F235A" w:rsidRDefault="001F235A" w:rsidP="001F235A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62F18E6E" w14:textId="77777777" w:rsidR="001F235A" w:rsidRDefault="001F235A" w:rsidP="001F235A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67F20CEB" w14:textId="77777777" w:rsidR="001F235A" w:rsidRDefault="001F235A" w:rsidP="001F235A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4BE66FFB" w14:textId="77777777" w:rsidR="001F235A" w:rsidRDefault="001F235A" w:rsidP="001F235A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6262DD81" w14:textId="77777777" w:rsidR="001F235A" w:rsidRDefault="001F235A" w:rsidP="001F235A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05D8783B" w14:textId="77777777" w:rsidR="001F235A" w:rsidRDefault="001F235A" w:rsidP="001F235A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5C892528" w14:textId="77777777" w:rsidR="001F235A" w:rsidRDefault="001F235A" w:rsidP="001F235A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14635271" w14:textId="77777777" w:rsidR="001F235A" w:rsidRDefault="001F235A" w:rsidP="001F235A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415E6389" w14:textId="77777777" w:rsidR="001F235A" w:rsidRDefault="001F235A" w:rsidP="001F235A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5D1D583C" w14:textId="3C48294E" w:rsidR="001F235A" w:rsidRPr="00FC268C" w:rsidRDefault="001F235A" w:rsidP="001F235A">
                      <w:pPr>
                        <w:jc w:val="center"/>
                        <w:rPr>
                          <w:sz w:val="40"/>
                          <w:szCs w:val="40"/>
                          <w:lang w:val="en-PH"/>
                        </w:rPr>
                      </w:pPr>
                      <w:r w:rsidRPr="00FC268C">
                        <w:rPr>
                          <w:sz w:val="40"/>
                          <w:szCs w:val="40"/>
                          <w:lang w:val="en-PH"/>
                        </w:rPr>
                        <w:t xml:space="preserve">YOU CAN ENCODE OR INSERT </w:t>
                      </w:r>
                      <w:r w:rsidR="0033147A">
                        <w:rPr>
                          <w:sz w:val="40"/>
                          <w:szCs w:val="40"/>
                          <w:lang w:val="en-PH"/>
                        </w:rPr>
                        <w:t>OUTPUT</w:t>
                      </w:r>
                      <w:r w:rsidRPr="00FC268C">
                        <w:rPr>
                          <w:sz w:val="40"/>
                          <w:szCs w:val="40"/>
                          <w:lang w:val="en-PH"/>
                        </w:rPr>
                        <w:t xml:space="preserve">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7D6C4638" wp14:editId="0D6CCDD9">
            <wp:simplePos x="0" y="0"/>
            <wp:positionH relativeFrom="column">
              <wp:posOffset>-660400</wp:posOffset>
            </wp:positionH>
            <wp:positionV relativeFrom="paragraph">
              <wp:posOffset>-2743835</wp:posOffset>
            </wp:positionV>
            <wp:extent cx="7772400" cy="10058400"/>
            <wp:effectExtent l="0" t="0" r="0" b="0"/>
            <wp:wrapNone/>
            <wp:docPr id="26" name="Picture 26" descr="Photo of art supplies, pens, pencils, and other drawing 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hoto of art supplies, pens, pencils, and other drawing tools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</w:p>
    <w:p w14:paraId="3EF73CCF" w14:textId="13BFA738" w:rsidR="001F235A" w:rsidRDefault="001F235A">
      <w:r>
        <w:br w:type="page"/>
      </w:r>
    </w:p>
    <w:p w14:paraId="7CDBF482" w14:textId="220CA0A4" w:rsidR="001F235A" w:rsidRDefault="001F235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7B66C1" wp14:editId="5320A1B5">
                <wp:simplePos x="0" y="0"/>
                <wp:positionH relativeFrom="column">
                  <wp:posOffset>171450</wp:posOffset>
                </wp:positionH>
                <wp:positionV relativeFrom="paragraph">
                  <wp:posOffset>-2174240</wp:posOffset>
                </wp:positionV>
                <wp:extent cx="6430297" cy="8849032"/>
                <wp:effectExtent l="0" t="0" r="2794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0297" cy="8849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952B7F" w14:textId="77777777" w:rsidR="001F235A" w:rsidRDefault="001F235A" w:rsidP="001F235A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23B248EE" w14:textId="77777777" w:rsidR="001F235A" w:rsidRDefault="001F235A" w:rsidP="001F235A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09A4A93B" w14:textId="77777777" w:rsidR="001F235A" w:rsidRDefault="001F235A" w:rsidP="001F235A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0CFCFCF3" w14:textId="77777777" w:rsidR="001F235A" w:rsidRDefault="001F235A" w:rsidP="001F235A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6080B8D0" w14:textId="77777777" w:rsidR="001F235A" w:rsidRDefault="001F235A" w:rsidP="001F235A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453EE8CA" w14:textId="77777777" w:rsidR="001F235A" w:rsidRDefault="001F235A" w:rsidP="001F235A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1975766F" w14:textId="77777777" w:rsidR="001F235A" w:rsidRDefault="001F235A" w:rsidP="001F235A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4A4D4D20" w14:textId="77777777" w:rsidR="001F235A" w:rsidRDefault="001F235A" w:rsidP="001F235A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1294A56F" w14:textId="77777777" w:rsidR="001F235A" w:rsidRDefault="001F235A" w:rsidP="001F235A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6B9B60DF" w14:textId="77777777" w:rsidR="001F235A" w:rsidRDefault="001F235A" w:rsidP="001F235A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42E04B24" w14:textId="77777777" w:rsidR="001F235A" w:rsidRDefault="001F235A" w:rsidP="001F235A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31AF6EEF" w14:textId="77777777" w:rsidR="001F235A" w:rsidRDefault="001F235A" w:rsidP="001F235A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323F8BE9" w14:textId="413BCFA6" w:rsidR="001F235A" w:rsidRPr="00FC268C" w:rsidRDefault="001F235A" w:rsidP="001F235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PH"/>
                              </w:rPr>
                            </w:pPr>
                            <w:r w:rsidRPr="00FC268C">
                              <w:rPr>
                                <w:sz w:val="40"/>
                                <w:szCs w:val="40"/>
                                <w:lang w:val="en-PH"/>
                              </w:rPr>
                              <w:t xml:space="preserve">YOU CAN ENCODE OR INSERT </w:t>
                            </w:r>
                            <w:r w:rsidR="0033147A">
                              <w:rPr>
                                <w:sz w:val="40"/>
                                <w:szCs w:val="40"/>
                                <w:lang w:val="en-PH"/>
                              </w:rPr>
                              <w:t>OUTPUT</w:t>
                            </w:r>
                            <w:r w:rsidRPr="00FC268C">
                              <w:rPr>
                                <w:sz w:val="40"/>
                                <w:szCs w:val="40"/>
                                <w:lang w:val="en-PH"/>
                              </w:rPr>
                              <w:t xml:space="preserve">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B66C1" id="Text Box 33" o:spid="_x0000_s1036" type="#_x0000_t202" style="position:absolute;margin-left:13.5pt;margin-top:-171.2pt;width:506.3pt;height:696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" fillcolor="white [3201]" strokeweight=".5pt">
                <v:textbox>
                  <w:txbxContent>
                    <w:p w14:paraId="06952B7F" w14:textId="77777777" w:rsidR="001F235A" w:rsidRDefault="001F235A" w:rsidP="001F235A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23B248EE" w14:textId="77777777" w:rsidR="001F235A" w:rsidRDefault="001F235A" w:rsidP="001F235A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09A4A93B" w14:textId="77777777" w:rsidR="001F235A" w:rsidRDefault="001F235A" w:rsidP="001F235A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0CFCFCF3" w14:textId="77777777" w:rsidR="001F235A" w:rsidRDefault="001F235A" w:rsidP="001F235A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6080B8D0" w14:textId="77777777" w:rsidR="001F235A" w:rsidRDefault="001F235A" w:rsidP="001F235A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453EE8CA" w14:textId="77777777" w:rsidR="001F235A" w:rsidRDefault="001F235A" w:rsidP="001F235A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1975766F" w14:textId="77777777" w:rsidR="001F235A" w:rsidRDefault="001F235A" w:rsidP="001F235A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4A4D4D20" w14:textId="77777777" w:rsidR="001F235A" w:rsidRDefault="001F235A" w:rsidP="001F235A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1294A56F" w14:textId="77777777" w:rsidR="001F235A" w:rsidRDefault="001F235A" w:rsidP="001F235A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6B9B60DF" w14:textId="77777777" w:rsidR="001F235A" w:rsidRDefault="001F235A" w:rsidP="001F235A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42E04B24" w14:textId="77777777" w:rsidR="001F235A" w:rsidRDefault="001F235A" w:rsidP="001F235A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31AF6EEF" w14:textId="77777777" w:rsidR="001F235A" w:rsidRDefault="001F235A" w:rsidP="001F235A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323F8BE9" w14:textId="413BCFA6" w:rsidR="001F235A" w:rsidRPr="00FC268C" w:rsidRDefault="001F235A" w:rsidP="001F235A">
                      <w:pPr>
                        <w:jc w:val="center"/>
                        <w:rPr>
                          <w:sz w:val="40"/>
                          <w:szCs w:val="40"/>
                          <w:lang w:val="en-PH"/>
                        </w:rPr>
                      </w:pPr>
                      <w:r w:rsidRPr="00FC268C">
                        <w:rPr>
                          <w:sz w:val="40"/>
                          <w:szCs w:val="40"/>
                          <w:lang w:val="en-PH"/>
                        </w:rPr>
                        <w:t xml:space="preserve">YOU CAN ENCODE OR INSERT </w:t>
                      </w:r>
                      <w:r w:rsidR="0033147A">
                        <w:rPr>
                          <w:sz w:val="40"/>
                          <w:szCs w:val="40"/>
                          <w:lang w:val="en-PH"/>
                        </w:rPr>
                        <w:t>OUTPUT</w:t>
                      </w:r>
                      <w:r w:rsidRPr="00FC268C">
                        <w:rPr>
                          <w:sz w:val="40"/>
                          <w:szCs w:val="40"/>
                          <w:lang w:val="en-PH"/>
                        </w:rPr>
                        <w:t xml:space="preserve">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2FD47B1E" wp14:editId="55261D14">
            <wp:simplePos x="0" y="0"/>
            <wp:positionH relativeFrom="column">
              <wp:posOffset>-406400</wp:posOffset>
            </wp:positionH>
            <wp:positionV relativeFrom="paragraph">
              <wp:posOffset>-2794635</wp:posOffset>
            </wp:positionV>
            <wp:extent cx="7772400" cy="10058400"/>
            <wp:effectExtent l="0" t="0" r="0" b="0"/>
            <wp:wrapNone/>
            <wp:docPr id="27" name="Picture 27" descr="Photo of art supplies, pens, pencils, and other drawing 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hoto of art supplies, pens, pencils, and other drawing tools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708316F" w14:textId="16A11BD1" w:rsidR="001F235A" w:rsidRDefault="001F235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4D141" wp14:editId="23AD3962">
                <wp:simplePos x="0" y="0"/>
                <wp:positionH relativeFrom="column">
                  <wp:posOffset>374650</wp:posOffset>
                </wp:positionH>
                <wp:positionV relativeFrom="paragraph">
                  <wp:posOffset>518160</wp:posOffset>
                </wp:positionV>
                <wp:extent cx="5397910" cy="21336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910" cy="213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C640A1" w14:textId="3392A298" w:rsidR="001F235A" w:rsidRPr="001F235A" w:rsidRDefault="001F235A" w:rsidP="001F235A">
                            <w:pPr>
                              <w:jc w:val="center"/>
                              <w:rPr>
                                <w:rFonts w:ascii="Bahnschrift" w:hAnsi="Bahnschrift"/>
                                <w:color w:val="auto"/>
                                <w:sz w:val="200"/>
                                <w:szCs w:val="200"/>
                                <w:lang w:val="en-PH"/>
                              </w:rPr>
                            </w:pPr>
                            <w:r w:rsidRPr="001F235A">
                              <w:rPr>
                                <w:rFonts w:ascii="Bahnschrift" w:hAnsi="Bahnschrift"/>
                                <w:b/>
                                <w:bCs/>
                                <w:color w:val="auto"/>
                                <w:sz w:val="200"/>
                                <w:szCs w:val="200"/>
                                <w:lang w:val="en-PH"/>
                              </w:rPr>
                              <w:t>ESSAY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4D141" id="Text Box 31" o:spid="_x0000_s1037" type="#_x0000_t202" style="position:absolute;margin-left:29.5pt;margin-top:40.8pt;width:425.05pt;height:16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" filled="f" stroked="f" strokeweight=".5pt">
                <v:textbox>
                  <w:txbxContent>
                    <w:p w14:paraId="0CC640A1" w14:textId="3392A298" w:rsidR="001F235A" w:rsidRPr="001F235A" w:rsidRDefault="001F235A" w:rsidP="001F235A">
                      <w:pPr>
                        <w:jc w:val="center"/>
                        <w:rPr>
                          <w:rFonts w:ascii="Bahnschrift" w:hAnsi="Bahnschrift"/>
                          <w:color w:val="auto"/>
                          <w:sz w:val="200"/>
                          <w:szCs w:val="200"/>
                          <w:lang w:val="en-PH"/>
                        </w:rPr>
                      </w:pPr>
                      <w:r w:rsidRPr="001F235A">
                        <w:rPr>
                          <w:rFonts w:ascii="Bahnschrift" w:hAnsi="Bahnschrift"/>
                          <w:b/>
                          <w:bCs/>
                          <w:color w:val="auto"/>
                          <w:sz w:val="200"/>
                          <w:szCs w:val="200"/>
                          <w:lang w:val="en-PH"/>
                        </w:rPr>
                        <w:t>ESSAY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4F7AF9A5" wp14:editId="78B2524F">
            <wp:simplePos x="0" y="0"/>
            <wp:positionH relativeFrom="column">
              <wp:posOffset>-508000</wp:posOffset>
            </wp:positionH>
            <wp:positionV relativeFrom="paragraph">
              <wp:posOffset>-2794635</wp:posOffset>
            </wp:positionV>
            <wp:extent cx="7772400" cy="10058400"/>
            <wp:effectExtent l="0" t="0" r="0" b="0"/>
            <wp:wrapNone/>
            <wp:docPr id="28" name="Picture 28" descr="Photo of art supplies, pens, pencils, and other drawing 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hoto of art supplies, pens, pencils, and other drawing tools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6382007" w14:textId="62D430B7" w:rsidR="001F235A" w:rsidRDefault="001F235A">
      <w:r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26923A89" wp14:editId="293F6E1B">
            <wp:simplePos x="0" y="0"/>
            <wp:positionH relativeFrom="column">
              <wp:posOffset>-434975</wp:posOffset>
            </wp:positionH>
            <wp:positionV relativeFrom="paragraph">
              <wp:posOffset>-2780665</wp:posOffset>
            </wp:positionV>
            <wp:extent cx="7772400" cy="10058400"/>
            <wp:effectExtent l="0" t="0" r="0" b="0"/>
            <wp:wrapNone/>
            <wp:docPr id="29" name="Picture 29" descr="Photo of art supplies, pens, pencils, and other drawing 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hoto of art supplies, pens, pencils, and other drawing tools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CFE882" wp14:editId="015DBDF7">
                <wp:simplePos x="0" y="0"/>
                <wp:positionH relativeFrom="column">
                  <wp:posOffset>69850</wp:posOffset>
                </wp:positionH>
                <wp:positionV relativeFrom="paragraph">
                  <wp:posOffset>-2225040</wp:posOffset>
                </wp:positionV>
                <wp:extent cx="6430297" cy="8849032"/>
                <wp:effectExtent l="0" t="0" r="2794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0297" cy="8849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878EB" w14:textId="77777777" w:rsidR="001F235A" w:rsidRDefault="001F235A" w:rsidP="001F235A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627392E1" w14:textId="77777777" w:rsidR="001F235A" w:rsidRDefault="001F235A" w:rsidP="001F235A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06D6B4D5" w14:textId="77777777" w:rsidR="001F235A" w:rsidRDefault="001F235A" w:rsidP="001F235A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75E402DA" w14:textId="77777777" w:rsidR="001F235A" w:rsidRDefault="001F235A" w:rsidP="001F235A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474E5D3B" w14:textId="77777777" w:rsidR="001F235A" w:rsidRDefault="001F235A" w:rsidP="001F235A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245B79FA" w14:textId="77777777" w:rsidR="001F235A" w:rsidRDefault="001F235A" w:rsidP="001F235A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6463219E" w14:textId="77777777" w:rsidR="001F235A" w:rsidRDefault="001F235A" w:rsidP="001F235A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4A0D9446" w14:textId="77777777" w:rsidR="001F235A" w:rsidRDefault="001F235A" w:rsidP="001F235A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05FE0E29" w14:textId="77777777" w:rsidR="001F235A" w:rsidRDefault="001F235A" w:rsidP="001F235A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7E71EE5E" w14:textId="77777777" w:rsidR="001F235A" w:rsidRDefault="001F235A" w:rsidP="001F235A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73D2842E" w14:textId="77777777" w:rsidR="001F235A" w:rsidRDefault="001F235A" w:rsidP="001F235A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6E25D89C" w14:textId="77777777" w:rsidR="001F235A" w:rsidRDefault="001F235A" w:rsidP="001F235A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3CF3DB46" w14:textId="37685F65" w:rsidR="001F235A" w:rsidRPr="00FC268C" w:rsidRDefault="001F235A" w:rsidP="001F235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PH"/>
                              </w:rPr>
                            </w:pPr>
                            <w:r w:rsidRPr="00FC268C">
                              <w:rPr>
                                <w:sz w:val="40"/>
                                <w:szCs w:val="40"/>
                                <w:lang w:val="en-PH"/>
                              </w:rPr>
                              <w:t xml:space="preserve">YOU CAN ENCODE OR INSERT </w:t>
                            </w:r>
                            <w:r w:rsidR="0033147A">
                              <w:rPr>
                                <w:sz w:val="40"/>
                                <w:szCs w:val="40"/>
                                <w:lang w:val="en-PH"/>
                              </w:rPr>
                              <w:t>ESSAY</w:t>
                            </w:r>
                            <w:r w:rsidRPr="00FC268C">
                              <w:rPr>
                                <w:sz w:val="40"/>
                                <w:szCs w:val="40"/>
                                <w:lang w:val="en-PH"/>
                              </w:rPr>
                              <w:t xml:space="preserve">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FE882" id="Text Box 34" o:spid="_x0000_s1038" type="#_x0000_t202" style="position:absolute;margin-left:5.5pt;margin-top:-175.2pt;width:506.3pt;height:696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" fillcolor="white [3201]" strokeweight=".5pt">
                <v:textbox>
                  <w:txbxContent>
                    <w:p w14:paraId="25E878EB" w14:textId="77777777" w:rsidR="001F235A" w:rsidRDefault="001F235A" w:rsidP="001F235A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627392E1" w14:textId="77777777" w:rsidR="001F235A" w:rsidRDefault="001F235A" w:rsidP="001F235A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06D6B4D5" w14:textId="77777777" w:rsidR="001F235A" w:rsidRDefault="001F235A" w:rsidP="001F235A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75E402DA" w14:textId="77777777" w:rsidR="001F235A" w:rsidRDefault="001F235A" w:rsidP="001F235A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474E5D3B" w14:textId="77777777" w:rsidR="001F235A" w:rsidRDefault="001F235A" w:rsidP="001F235A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245B79FA" w14:textId="77777777" w:rsidR="001F235A" w:rsidRDefault="001F235A" w:rsidP="001F235A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6463219E" w14:textId="77777777" w:rsidR="001F235A" w:rsidRDefault="001F235A" w:rsidP="001F235A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4A0D9446" w14:textId="77777777" w:rsidR="001F235A" w:rsidRDefault="001F235A" w:rsidP="001F235A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05FE0E29" w14:textId="77777777" w:rsidR="001F235A" w:rsidRDefault="001F235A" w:rsidP="001F235A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7E71EE5E" w14:textId="77777777" w:rsidR="001F235A" w:rsidRDefault="001F235A" w:rsidP="001F235A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73D2842E" w14:textId="77777777" w:rsidR="001F235A" w:rsidRDefault="001F235A" w:rsidP="001F235A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6E25D89C" w14:textId="77777777" w:rsidR="001F235A" w:rsidRDefault="001F235A" w:rsidP="001F235A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3CF3DB46" w14:textId="37685F65" w:rsidR="001F235A" w:rsidRPr="00FC268C" w:rsidRDefault="001F235A" w:rsidP="001F235A">
                      <w:pPr>
                        <w:jc w:val="center"/>
                        <w:rPr>
                          <w:sz w:val="40"/>
                          <w:szCs w:val="40"/>
                          <w:lang w:val="en-PH"/>
                        </w:rPr>
                      </w:pPr>
                      <w:r w:rsidRPr="00FC268C">
                        <w:rPr>
                          <w:sz w:val="40"/>
                          <w:szCs w:val="40"/>
                          <w:lang w:val="en-PH"/>
                        </w:rPr>
                        <w:t xml:space="preserve">YOU CAN ENCODE OR INSERT </w:t>
                      </w:r>
                      <w:r w:rsidR="0033147A">
                        <w:rPr>
                          <w:sz w:val="40"/>
                          <w:szCs w:val="40"/>
                          <w:lang w:val="en-PH"/>
                        </w:rPr>
                        <w:t>ESSAY</w:t>
                      </w:r>
                      <w:r w:rsidRPr="00FC268C">
                        <w:rPr>
                          <w:sz w:val="40"/>
                          <w:szCs w:val="40"/>
                          <w:lang w:val="en-PH"/>
                        </w:rPr>
                        <w:t xml:space="preserve"> HERE</w:t>
                      </w:r>
                    </w:p>
                  </w:txbxContent>
                </v:textbox>
              </v:shape>
            </w:pict>
          </mc:Fallback>
        </mc:AlternateContent>
      </w:r>
    </w:p>
    <w:p w14:paraId="021F8237" w14:textId="77777777" w:rsidR="001F235A" w:rsidRDefault="001F235A"/>
    <w:p w14:paraId="7A030FFE" w14:textId="77777777" w:rsidR="001F235A" w:rsidRDefault="001F235A">
      <w:r>
        <w:br w:type="page"/>
      </w:r>
    </w:p>
    <w:p w14:paraId="69813753" w14:textId="03F67EE7" w:rsidR="006F23F0" w:rsidRDefault="001F235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07B493" wp14:editId="0A7BDE03">
                <wp:simplePos x="0" y="0"/>
                <wp:positionH relativeFrom="column">
                  <wp:posOffset>679450</wp:posOffset>
                </wp:positionH>
                <wp:positionV relativeFrom="paragraph">
                  <wp:posOffset>60960</wp:posOffset>
                </wp:positionV>
                <wp:extent cx="5397910" cy="34544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910" cy="345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DBCA18" w14:textId="22F0F09E" w:rsidR="001F235A" w:rsidRPr="001F235A" w:rsidRDefault="001F235A" w:rsidP="001F235A">
                            <w:pPr>
                              <w:jc w:val="center"/>
                              <w:rPr>
                                <w:rFonts w:ascii="Bahnschrift" w:hAnsi="Bahnschrift"/>
                                <w:color w:val="auto"/>
                                <w:sz w:val="200"/>
                                <w:szCs w:val="200"/>
                                <w:lang w:val="en-PH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auto"/>
                                <w:sz w:val="200"/>
                                <w:szCs w:val="200"/>
                                <w:lang w:val="en-PH"/>
                              </w:rPr>
                              <w:t>THANK YOU!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7B493" id="Text Box 37" o:spid="_x0000_s1039" type="#_x0000_t202" style="position:absolute;margin-left:53.5pt;margin-top:4.8pt;width:425.05pt;height:27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" filled="f" stroked="f" strokeweight=".5pt">
                <v:textbox>
                  <w:txbxContent>
                    <w:p w14:paraId="6ADBCA18" w14:textId="22F0F09E" w:rsidR="001F235A" w:rsidRPr="001F235A" w:rsidRDefault="001F235A" w:rsidP="001F235A">
                      <w:pPr>
                        <w:jc w:val="center"/>
                        <w:rPr>
                          <w:rFonts w:ascii="Bahnschrift" w:hAnsi="Bahnschrift"/>
                          <w:color w:val="auto"/>
                          <w:sz w:val="200"/>
                          <w:szCs w:val="200"/>
                          <w:lang w:val="en-PH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color w:val="auto"/>
                          <w:sz w:val="200"/>
                          <w:szCs w:val="200"/>
                          <w:lang w:val="en-PH"/>
                        </w:rPr>
                        <w:t>THANK YOU!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593779DF" wp14:editId="45E43E32">
            <wp:simplePos x="0" y="0"/>
            <wp:positionH relativeFrom="column">
              <wp:posOffset>-438150</wp:posOffset>
            </wp:positionH>
            <wp:positionV relativeFrom="paragraph">
              <wp:posOffset>-2733040</wp:posOffset>
            </wp:positionV>
            <wp:extent cx="7772400" cy="10058400"/>
            <wp:effectExtent l="0" t="0" r="0" b="0"/>
            <wp:wrapNone/>
            <wp:docPr id="35" name="Picture 35" descr="Photo of art supplies, pens, pencils, and other drawing 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hoto of art supplies, pens, pencils, and other drawing tools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5000" w:type="pct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902"/>
        <w:gridCol w:w="7336"/>
      </w:tblGrid>
      <w:tr w:rsidR="00FC239A" w:rsidRPr="00FC239A" w14:paraId="41A46A7F" w14:textId="77777777" w:rsidTr="00424E64">
        <w:trPr>
          <w:trHeight w:val="1803"/>
        </w:trPr>
        <w:tc>
          <w:tcPr>
            <w:tcW w:w="2902" w:type="dxa"/>
            <w:tcMar>
              <w:top w:w="3312" w:type="dxa"/>
            </w:tcMar>
          </w:tcPr>
          <w:p w14:paraId="46CAA432" w14:textId="225049A4" w:rsidR="00FC239A" w:rsidRPr="00FC239A" w:rsidRDefault="00FC239A" w:rsidP="00424E64">
            <w:pPr>
              <w:pStyle w:val="Heading5"/>
            </w:pPr>
          </w:p>
        </w:tc>
        <w:tc>
          <w:tcPr>
            <w:tcW w:w="7336" w:type="dxa"/>
          </w:tcPr>
          <w:p w14:paraId="003D103B" w14:textId="1D9F5116" w:rsidR="00FC239A" w:rsidRPr="00FC239A" w:rsidRDefault="00FC239A" w:rsidP="00FC239A"/>
        </w:tc>
      </w:tr>
    </w:tbl>
    <w:p w14:paraId="5B96536B" w14:textId="29B989B9" w:rsidR="00424E64" w:rsidRPr="00424E64" w:rsidRDefault="00424E64" w:rsidP="00424E64">
      <w:pPr>
        <w:pStyle w:val="Footer"/>
      </w:pPr>
    </w:p>
    <w:sectPr w:rsidR="00424E64" w:rsidRPr="00424E64" w:rsidSect="000434A2">
      <w:pgSz w:w="12240" w:h="15840" w:code="1"/>
      <w:pgMar w:top="4464" w:right="1152" w:bottom="144" w:left="850" w:header="288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A40B8" w14:textId="77777777" w:rsidR="00E247CA" w:rsidRDefault="00E247CA" w:rsidP="009E5751">
      <w:pPr>
        <w:spacing w:after="0"/>
      </w:pPr>
      <w:r>
        <w:separator/>
      </w:r>
    </w:p>
  </w:endnote>
  <w:endnote w:type="continuationSeparator" w:id="0">
    <w:p w14:paraId="61E6B4C4" w14:textId="77777777" w:rsidR="00E247CA" w:rsidRDefault="00E247CA" w:rsidP="009E57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larendon Blk BT">
    <w:panose1 w:val="02040905050505020204"/>
    <w:charset w:val="00"/>
    <w:family w:val="roman"/>
    <w:pitch w:val="variable"/>
    <w:sig w:usb0="800000AF" w:usb1="1000204A" w:usb2="00000000" w:usb3="00000000" w:csb0="0000001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FE378" w14:textId="77777777" w:rsidR="00E247CA" w:rsidRDefault="00E247CA" w:rsidP="009E5751">
      <w:pPr>
        <w:spacing w:after="0"/>
      </w:pPr>
      <w:r>
        <w:separator/>
      </w:r>
    </w:p>
  </w:footnote>
  <w:footnote w:type="continuationSeparator" w:id="0">
    <w:p w14:paraId="25E55685" w14:textId="77777777" w:rsidR="00E247CA" w:rsidRDefault="00E247CA" w:rsidP="009E575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626C6"/>
    <w:multiLevelType w:val="hybridMultilevel"/>
    <w:tmpl w:val="778CCE0E"/>
    <w:lvl w:ilvl="0" w:tplc="9BD6E1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5408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B219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1851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D8A4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36D8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280E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6865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DE39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DC6C1A"/>
    <w:multiLevelType w:val="hybridMultilevel"/>
    <w:tmpl w:val="EC04F162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A26D2"/>
    <w:multiLevelType w:val="hybridMultilevel"/>
    <w:tmpl w:val="2CF292AE"/>
    <w:lvl w:ilvl="0" w:tplc="3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BF44A3"/>
    <w:multiLevelType w:val="hybridMultilevel"/>
    <w:tmpl w:val="B5AC3FD6"/>
    <w:lvl w:ilvl="0" w:tplc="7AE4E4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9810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A631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46C4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DC10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424C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F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EC0C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BAF3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0858416">
    <w:abstractNumId w:val="3"/>
  </w:num>
  <w:num w:numId="2" w16cid:durableId="1775007266">
    <w:abstractNumId w:val="1"/>
  </w:num>
  <w:num w:numId="3" w16cid:durableId="206181150">
    <w:abstractNumId w:val="2"/>
  </w:num>
  <w:num w:numId="4" w16cid:durableId="1319308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F0"/>
    <w:rsid w:val="000174D5"/>
    <w:rsid w:val="000434A2"/>
    <w:rsid w:val="00045221"/>
    <w:rsid w:val="000466EC"/>
    <w:rsid w:val="000B12E4"/>
    <w:rsid w:val="001B463F"/>
    <w:rsid w:val="001E5CA3"/>
    <w:rsid w:val="001F209B"/>
    <w:rsid w:val="001F235A"/>
    <w:rsid w:val="002141F5"/>
    <w:rsid w:val="0024264C"/>
    <w:rsid w:val="00257C53"/>
    <w:rsid w:val="002C4C7C"/>
    <w:rsid w:val="002F7851"/>
    <w:rsid w:val="00306543"/>
    <w:rsid w:val="0033147A"/>
    <w:rsid w:val="00361D5E"/>
    <w:rsid w:val="003E51C2"/>
    <w:rsid w:val="00424E64"/>
    <w:rsid w:val="004449A8"/>
    <w:rsid w:val="00467853"/>
    <w:rsid w:val="00522EE8"/>
    <w:rsid w:val="005637A9"/>
    <w:rsid w:val="005C0D5E"/>
    <w:rsid w:val="005D1E57"/>
    <w:rsid w:val="005E3C8B"/>
    <w:rsid w:val="005F23EE"/>
    <w:rsid w:val="006020D1"/>
    <w:rsid w:val="00687836"/>
    <w:rsid w:val="006A7A27"/>
    <w:rsid w:val="006F23F0"/>
    <w:rsid w:val="00737550"/>
    <w:rsid w:val="007D4B19"/>
    <w:rsid w:val="00863FE8"/>
    <w:rsid w:val="00950FB1"/>
    <w:rsid w:val="00981A3C"/>
    <w:rsid w:val="00991346"/>
    <w:rsid w:val="009C79B1"/>
    <w:rsid w:val="009E5751"/>
    <w:rsid w:val="00A00556"/>
    <w:rsid w:val="00A707E3"/>
    <w:rsid w:val="00A844B6"/>
    <w:rsid w:val="00A91213"/>
    <w:rsid w:val="00AF5152"/>
    <w:rsid w:val="00B5319F"/>
    <w:rsid w:val="00B544B7"/>
    <w:rsid w:val="00B55088"/>
    <w:rsid w:val="00BA4695"/>
    <w:rsid w:val="00BE2744"/>
    <w:rsid w:val="00BF15F2"/>
    <w:rsid w:val="00C74721"/>
    <w:rsid w:val="00C90511"/>
    <w:rsid w:val="00CE16BA"/>
    <w:rsid w:val="00D542D1"/>
    <w:rsid w:val="00D857BC"/>
    <w:rsid w:val="00E170D6"/>
    <w:rsid w:val="00E247CA"/>
    <w:rsid w:val="00E31A6B"/>
    <w:rsid w:val="00E56A3B"/>
    <w:rsid w:val="00EE0ED1"/>
    <w:rsid w:val="00F439C2"/>
    <w:rsid w:val="00F70919"/>
    <w:rsid w:val="00F772B4"/>
    <w:rsid w:val="00F850BD"/>
    <w:rsid w:val="00FB642A"/>
    <w:rsid w:val="00FC239A"/>
    <w:rsid w:val="00FC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9E31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808080" w:themeColor="background1" w:themeShade="80"/>
        <w:sz w:val="28"/>
        <w:szCs w:val="28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851"/>
  </w:style>
  <w:style w:type="paragraph" w:styleId="Heading1">
    <w:name w:val="heading 1"/>
    <w:basedOn w:val="Normal"/>
    <w:next w:val="Normal"/>
    <w:link w:val="Heading1Char"/>
    <w:uiPriority w:val="9"/>
    <w:qFormat/>
    <w:rsid w:val="001B463F"/>
    <w:pPr>
      <w:keepNext/>
      <w:keepLines/>
      <w:spacing w:after="0"/>
      <w:jc w:val="center"/>
      <w:outlineLvl w:val="0"/>
    </w:pPr>
    <w:rPr>
      <w:rFonts w:eastAsiaTheme="majorEastAsia" w:cstheme="majorBidi"/>
      <w:caps/>
      <w:color w:val="754C27" w:themeColor="accent3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E64"/>
    <w:pPr>
      <w:keepNext/>
      <w:keepLines/>
      <w:spacing w:after="0"/>
      <w:jc w:val="right"/>
      <w:outlineLvl w:val="1"/>
    </w:pPr>
    <w:rPr>
      <w:rFonts w:eastAsiaTheme="majorEastAsia" w:cstheme="majorBidi"/>
      <w:b/>
      <w:color w:val="F9E600" w:themeColor="background2"/>
      <w:sz w:val="1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4C7C"/>
    <w:pPr>
      <w:keepNext/>
      <w:keepLines/>
      <w:spacing w:after="0"/>
      <w:outlineLvl w:val="2"/>
    </w:pPr>
    <w:rPr>
      <w:rFonts w:eastAsiaTheme="majorEastAsia" w:cstheme="majorBidi"/>
      <w:b/>
      <w:color w:val="FFFFFF" w:themeColor="background1"/>
      <w:sz w:val="7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4E64"/>
    <w:pPr>
      <w:keepNext/>
      <w:keepLines/>
      <w:spacing w:after="0"/>
      <w:jc w:val="center"/>
      <w:outlineLvl w:val="3"/>
    </w:pPr>
    <w:rPr>
      <w:rFonts w:eastAsiaTheme="majorEastAsia" w:cstheme="majorBidi"/>
      <w:b/>
      <w:iCs/>
      <w:color w:val="F14E12" w:themeColor="accent2"/>
      <w:sz w:val="8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4E64"/>
    <w:pPr>
      <w:keepNext/>
      <w:keepLines/>
      <w:spacing w:after="0" w:line="192" w:lineRule="auto"/>
      <w:outlineLvl w:val="4"/>
    </w:pPr>
    <w:rPr>
      <w:rFonts w:asciiTheme="majorHAnsi" w:eastAsiaTheme="majorEastAsia" w:hAnsiTheme="majorHAnsi" w:cstheme="majorBidi"/>
      <w:color w:val="F14E12" w:themeColor="accent2"/>
      <w:sz w:val="9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637A9"/>
    <w:pPr>
      <w:keepNext/>
      <w:keepLines/>
      <w:spacing w:before="360"/>
      <w:outlineLvl w:val="5"/>
    </w:pPr>
    <w:rPr>
      <w:rFonts w:eastAsiaTheme="majorEastAsia" w:cstheme="majorBidi"/>
      <w:b/>
      <w:color w:val="008EF3" w:themeColor="text2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E5751"/>
    <w:pPr>
      <w:tabs>
        <w:tab w:val="center" w:pos="4844"/>
        <w:tab w:val="right" w:pos="968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7851"/>
  </w:style>
  <w:style w:type="paragraph" w:styleId="Footer">
    <w:name w:val="footer"/>
    <w:basedOn w:val="Normal"/>
    <w:link w:val="FooterChar"/>
    <w:uiPriority w:val="99"/>
    <w:semiHidden/>
    <w:rsid w:val="00424E64"/>
    <w:pPr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F7851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75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75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66EC"/>
    <w:pPr>
      <w:spacing w:after="0"/>
      <w:contextualSpacing/>
      <w:jc w:val="center"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2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6EC"/>
    <w:rPr>
      <w:rFonts w:asciiTheme="majorHAnsi" w:eastAsiaTheme="majorEastAsia" w:hAnsiTheme="majorHAnsi" w:cstheme="majorBidi"/>
      <w:color w:val="FFFFFF" w:themeColor="background1"/>
      <w:spacing w:val="-10"/>
      <w:kern w:val="28"/>
      <w:sz w:val="220"/>
      <w:szCs w:val="56"/>
    </w:rPr>
  </w:style>
  <w:style w:type="character" w:styleId="PlaceholderText">
    <w:name w:val="Placeholder Text"/>
    <w:basedOn w:val="DefaultParagraphFont"/>
    <w:uiPriority w:val="99"/>
    <w:semiHidden/>
    <w:rsid w:val="005D1E57"/>
    <w:rPr>
      <w:color w:val="808080"/>
    </w:rPr>
  </w:style>
  <w:style w:type="table" w:styleId="TableGrid">
    <w:name w:val="Table Grid"/>
    <w:basedOn w:val="TableNormal"/>
    <w:uiPriority w:val="39"/>
    <w:rsid w:val="00AF515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B463F"/>
    <w:rPr>
      <w:rFonts w:eastAsiaTheme="majorEastAsia" w:cstheme="majorBidi"/>
      <w:caps/>
      <w:color w:val="754C27" w:themeColor="accent3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4E64"/>
    <w:rPr>
      <w:rFonts w:eastAsiaTheme="majorEastAsia" w:cstheme="majorBidi"/>
      <w:b/>
      <w:color w:val="F9E600" w:themeColor="background2"/>
      <w:sz w:val="124"/>
      <w:szCs w:val="26"/>
    </w:rPr>
  </w:style>
  <w:style w:type="character" w:styleId="Strong">
    <w:name w:val="Strong"/>
    <w:basedOn w:val="DefaultParagraphFont"/>
    <w:uiPriority w:val="22"/>
    <w:semiHidden/>
    <w:rsid w:val="004449A8"/>
    <w:rPr>
      <w:rFonts w:asciiTheme="minorHAnsi" w:hAnsiTheme="minorHAnsi"/>
      <w:b/>
      <w:bCs/>
      <w:color w:val="008EF3" w:themeColor="text2"/>
      <w:sz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63F"/>
    <w:pPr>
      <w:numPr>
        <w:ilvl w:val="1"/>
      </w:numPr>
      <w:spacing w:after="0"/>
      <w:jc w:val="center"/>
    </w:pPr>
    <w:rPr>
      <w:rFonts w:eastAsiaTheme="minorEastAsia"/>
      <w:b/>
      <w:caps/>
      <w:color w:val="F14E12" w:themeColor="accent2"/>
      <w:spacing w:val="15"/>
      <w:sz w:val="100"/>
    </w:rPr>
  </w:style>
  <w:style w:type="character" w:customStyle="1" w:styleId="SubtitleChar">
    <w:name w:val="Subtitle Char"/>
    <w:basedOn w:val="DefaultParagraphFont"/>
    <w:link w:val="Subtitle"/>
    <w:uiPriority w:val="11"/>
    <w:rsid w:val="001B463F"/>
    <w:rPr>
      <w:rFonts w:eastAsiaTheme="minorEastAsia"/>
      <w:b/>
      <w:caps/>
      <w:color w:val="F14E12" w:themeColor="accent2"/>
      <w:spacing w:val="15"/>
      <w:sz w:val="100"/>
    </w:rPr>
  </w:style>
  <w:style w:type="character" w:customStyle="1" w:styleId="Heading3Char">
    <w:name w:val="Heading 3 Char"/>
    <w:basedOn w:val="DefaultParagraphFont"/>
    <w:link w:val="Heading3"/>
    <w:uiPriority w:val="9"/>
    <w:rsid w:val="002C4C7C"/>
    <w:rPr>
      <w:rFonts w:eastAsiaTheme="majorEastAsia" w:cstheme="majorBidi"/>
      <w:b/>
      <w:color w:val="FFFFFF" w:themeColor="background1"/>
      <w:sz w:val="7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4E64"/>
    <w:rPr>
      <w:rFonts w:eastAsiaTheme="majorEastAsia" w:cstheme="majorBidi"/>
      <w:b/>
      <w:iCs/>
      <w:color w:val="F14E12" w:themeColor="accent2"/>
      <w:sz w:val="86"/>
    </w:rPr>
  </w:style>
  <w:style w:type="character" w:customStyle="1" w:styleId="Heading5Char">
    <w:name w:val="Heading 5 Char"/>
    <w:basedOn w:val="DefaultParagraphFont"/>
    <w:link w:val="Heading5"/>
    <w:uiPriority w:val="9"/>
    <w:rsid w:val="00424E64"/>
    <w:rPr>
      <w:rFonts w:asciiTheme="majorHAnsi" w:eastAsiaTheme="majorEastAsia" w:hAnsiTheme="majorHAnsi" w:cstheme="majorBidi"/>
      <w:color w:val="F14E12" w:themeColor="accent2"/>
      <w:sz w:val="98"/>
    </w:rPr>
  </w:style>
  <w:style w:type="character" w:customStyle="1" w:styleId="Heading6Char">
    <w:name w:val="Heading 6 Char"/>
    <w:basedOn w:val="DefaultParagraphFont"/>
    <w:link w:val="Heading6"/>
    <w:uiPriority w:val="9"/>
    <w:rsid w:val="005637A9"/>
    <w:rPr>
      <w:rFonts w:eastAsiaTheme="majorEastAsia" w:cstheme="majorBidi"/>
      <w:b/>
      <w:color w:val="008EF3" w:themeColor="text2"/>
      <w:sz w:val="44"/>
    </w:rPr>
  </w:style>
  <w:style w:type="paragraph" w:styleId="ListParagraph">
    <w:name w:val="List Paragraph"/>
    <w:basedOn w:val="Normal"/>
    <w:uiPriority w:val="34"/>
    <w:semiHidden/>
    <w:rsid w:val="00FC2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1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93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26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82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72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ennie%20Casuga\AppData\Roaming\Microsoft\Templates\Elementary%20school%20graduation%20flyer.dotx" TargetMode="External"/></Relationships>
</file>

<file path=word/theme/theme1.xml><?xml version="1.0" encoding="utf-8"?>
<a:theme xmlns:a="http://schemas.openxmlformats.org/drawingml/2006/main" name="Office Theme">
  <a:themeElements>
    <a:clrScheme name="Custom 55">
      <a:dk1>
        <a:srgbClr val="000000"/>
      </a:dk1>
      <a:lt1>
        <a:sysClr val="window" lastClr="FFFFFF"/>
      </a:lt1>
      <a:dk2>
        <a:srgbClr val="008EF3"/>
      </a:dk2>
      <a:lt2>
        <a:srgbClr val="F9E600"/>
      </a:lt2>
      <a:accent1>
        <a:srgbClr val="38B500"/>
      </a:accent1>
      <a:accent2>
        <a:srgbClr val="F14E12"/>
      </a:accent2>
      <a:accent3>
        <a:srgbClr val="754C27"/>
      </a:accent3>
      <a:accent4>
        <a:srgbClr val="FFF388"/>
      </a:accent4>
      <a:accent5>
        <a:srgbClr val="FFD399"/>
      </a:accent5>
      <a:accent6>
        <a:srgbClr val="EB0000"/>
      </a:accent6>
      <a:hlink>
        <a:srgbClr val="808284"/>
      </a:hlink>
      <a:folHlink>
        <a:srgbClr val="808284"/>
      </a:folHlink>
    </a:clrScheme>
    <a:fontScheme name="Custom 48">
      <a:majorFont>
        <a:latin typeface="Brush Script MT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01BD8B-612F-4292-A24B-A40A62BF80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34C8D9-5A6E-45DA-BC35-5F6A682E8E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8F6FB1E-B8D8-480C-8E61-331E84BD54B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70266FD9-D905-4D90-B354-D0CBA7B639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Elementary school graduation flyer</Template>
  <TotalTime>0</TotalTime>
  <Pages>12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2023-01-03T04:16:00Z</dcterms:created>
  <dcterms:modified xsi:type="dcterms:W3CDTF">2023-01-09T02:44:00Z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